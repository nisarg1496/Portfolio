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29"/>
        <w:tblW w:w="11120" w:type="dxa"/>
        <w:tblBorders>
          <w:bottom w:val="single" w:sz="18" w:space="0" w:color="2A7B88" w:themeColor="accent1" w:themeShade="BF"/>
        </w:tblBorders>
        <w:tblLook w:val="04A0" w:firstRow="1" w:lastRow="0" w:firstColumn="1" w:lastColumn="0" w:noHBand="0" w:noVBand="1"/>
      </w:tblPr>
      <w:tblGrid>
        <w:gridCol w:w="5560"/>
        <w:gridCol w:w="5560"/>
      </w:tblGrid>
      <w:tr w:rsidR="00091AE1" w14:paraId="19371FC3" w14:textId="77777777" w:rsidTr="00517E3C">
        <w:trPr>
          <w:trHeight w:val="249"/>
        </w:trPr>
        <w:tc>
          <w:tcPr>
            <w:tcW w:w="5560" w:type="dxa"/>
            <w:vMerge w:val="restart"/>
          </w:tcPr>
          <w:p w14:paraId="659DEB2E" w14:textId="77777777" w:rsidR="00091AE1" w:rsidRDefault="00091AE1" w:rsidP="00A700E5">
            <w:pPr>
              <w:pStyle w:val="Title"/>
              <w:pBdr>
                <w:bottom w:val="none" w:sz="0" w:space="0" w:color="auto"/>
              </w:pBdr>
              <w:tabs>
                <w:tab w:val="left" w:pos="6850"/>
              </w:tabs>
              <w:spacing w:after="0" w:line="16" w:lineRule="atLeast"/>
              <w:ind w:hanging="90"/>
              <w:rPr>
                <w:sz w:val="32"/>
                <w:szCs w:val="32"/>
              </w:rPr>
            </w:pPr>
            <w:r w:rsidRPr="00B54ECD">
              <w:rPr>
                <w:sz w:val="52"/>
                <w:szCs w:val="32"/>
              </w:rPr>
              <w:t>Nisarg Shah</w:t>
            </w:r>
          </w:p>
        </w:tc>
        <w:tc>
          <w:tcPr>
            <w:tcW w:w="5560" w:type="dxa"/>
          </w:tcPr>
          <w:p w14:paraId="76544063" w14:textId="6FAF8CED" w:rsidR="00091AE1" w:rsidRPr="00B54ECD" w:rsidRDefault="003B0595" w:rsidP="00A700E5">
            <w:pPr>
              <w:spacing w:line="16" w:lineRule="atLeast"/>
              <w:ind w:hanging="90"/>
              <w:jc w:val="right"/>
              <w:rPr>
                <w:sz w:val="20"/>
                <w:szCs w:val="32"/>
              </w:rPr>
            </w:pPr>
            <w:hyperlink r:id="rId8" w:history="1">
              <w:r w:rsidR="00202BA3" w:rsidRPr="00202BA3">
                <w:rPr>
                  <w:rStyle w:val="Hyperlink"/>
                  <w:sz w:val="20"/>
                  <w:szCs w:val="32"/>
                </w:rPr>
                <w:t>nisargshah1496@gmail.com</w:t>
              </w:r>
            </w:hyperlink>
          </w:p>
        </w:tc>
      </w:tr>
      <w:tr w:rsidR="00091AE1" w14:paraId="3B71C66F" w14:textId="77777777" w:rsidTr="00517E3C">
        <w:trPr>
          <w:trHeight w:val="249"/>
        </w:trPr>
        <w:tc>
          <w:tcPr>
            <w:tcW w:w="5560" w:type="dxa"/>
            <w:vMerge/>
          </w:tcPr>
          <w:p w14:paraId="72CA30D0" w14:textId="77777777" w:rsidR="00091AE1" w:rsidRDefault="00091AE1" w:rsidP="00A700E5">
            <w:pPr>
              <w:pStyle w:val="Title"/>
              <w:pBdr>
                <w:bottom w:val="none" w:sz="0" w:space="0" w:color="auto"/>
              </w:pBdr>
              <w:tabs>
                <w:tab w:val="left" w:pos="6850"/>
              </w:tabs>
              <w:spacing w:after="0" w:line="16" w:lineRule="atLeast"/>
              <w:ind w:hanging="90"/>
              <w:rPr>
                <w:sz w:val="32"/>
                <w:szCs w:val="32"/>
              </w:rPr>
            </w:pPr>
          </w:p>
        </w:tc>
        <w:tc>
          <w:tcPr>
            <w:tcW w:w="5560" w:type="dxa"/>
          </w:tcPr>
          <w:p w14:paraId="51BF8583" w14:textId="77777777" w:rsidR="00091AE1" w:rsidRPr="00B54ECD" w:rsidRDefault="00091AE1" w:rsidP="00A700E5">
            <w:pPr>
              <w:spacing w:line="16" w:lineRule="atLeast"/>
              <w:ind w:hanging="90"/>
              <w:jc w:val="right"/>
              <w:rPr>
                <w:sz w:val="20"/>
                <w:szCs w:val="32"/>
              </w:rPr>
            </w:pPr>
            <w:r w:rsidRPr="00B54ECD">
              <w:rPr>
                <w:sz w:val="20"/>
              </w:rPr>
              <w:t>+1 (408)-310-0146 </w:t>
            </w:r>
          </w:p>
        </w:tc>
      </w:tr>
      <w:tr w:rsidR="00091AE1" w14:paraId="05ED1988" w14:textId="77777777" w:rsidTr="00517E3C">
        <w:trPr>
          <w:trHeight w:val="240"/>
        </w:trPr>
        <w:tc>
          <w:tcPr>
            <w:tcW w:w="5560" w:type="dxa"/>
            <w:vMerge/>
          </w:tcPr>
          <w:p w14:paraId="16D673FB" w14:textId="77777777" w:rsidR="00091AE1" w:rsidRDefault="00091AE1" w:rsidP="00A700E5">
            <w:pPr>
              <w:pStyle w:val="Title"/>
              <w:pBdr>
                <w:bottom w:val="none" w:sz="0" w:space="0" w:color="auto"/>
              </w:pBdr>
              <w:tabs>
                <w:tab w:val="left" w:pos="6850"/>
              </w:tabs>
              <w:spacing w:after="0" w:line="16" w:lineRule="atLeast"/>
              <w:ind w:hanging="90"/>
              <w:rPr>
                <w:sz w:val="32"/>
                <w:szCs w:val="32"/>
              </w:rPr>
            </w:pPr>
          </w:p>
        </w:tc>
        <w:tc>
          <w:tcPr>
            <w:tcW w:w="5560" w:type="dxa"/>
          </w:tcPr>
          <w:p w14:paraId="3C2C2DFD" w14:textId="5D45EA53" w:rsidR="00091AE1" w:rsidRDefault="003B0595" w:rsidP="00A700E5">
            <w:pPr>
              <w:spacing w:line="16" w:lineRule="atLeast"/>
              <w:ind w:hanging="90"/>
              <w:jc w:val="right"/>
              <w:rPr>
                <w:sz w:val="32"/>
                <w:szCs w:val="32"/>
              </w:rPr>
            </w:pPr>
            <w:hyperlink r:id="rId9" w:history="1">
              <w:r w:rsidR="00202BA3" w:rsidRPr="00C42143">
                <w:rPr>
                  <w:rStyle w:val="Hyperlink"/>
                  <w:sz w:val="20"/>
                </w:rPr>
                <w:t>linkedin.com/</w:t>
              </w:r>
              <w:proofErr w:type="spellStart"/>
              <w:r w:rsidR="00202BA3" w:rsidRPr="00C42143">
                <w:rPr>
                  <w:rStyle w:val="Hyperlink"/>
                  <w:sz w:val="20"/>
                </w:rPr>
                <w:t>nisargshah</w:t>
              </w:r>
              <w:proofErr w:type="spellEnd"/>
            </w:hyperlink>
            <w:r w:rsidR="00202BA3">
              <w:rPr>
                <w:sz w:val="20"/>
              </w:rPr>
              <w:t xml:space="preserve"> * </w:t>
            </w:r>
            <w:hyperlink r:id="rId10" w:history="1">
              <w:r w:rsidR="00202BA3" w:rsidRPr="00C42143">
                <w:rPr>
                  <w:rStyle w:val="Hyperlink"/>
                  <w:sz w:val="20"/>
                </w:rPr>
                <w:t>github.com/</w:t>
              </w:r>
              <w:proofErr w:type="spellStart"/>
              <w:r w:rsidR="00202BA3" w:rsidRPr="00C42143">
                <w:rPr>
                  <w:rStyle w:val="Hyperlink"/>
                  <w:sz w:val="20"/>
                </w:rPr>
                <w:t>nisargshah</w:t>
              </w:r>
              <w:proofErr w:type="spellEnd"/>
            </w:hyperlink>
            <w:r w:rsidR="00202BA3" w:rsidRPr="00B54ECD">
              <w:rPr>
                <w:sz w:val="20"/>
              </w:rPr>
              <w:t> </w:t>
            </w:r>
          </w:p>
        </w:tc>
      </w:tr>
    </w:tbl>
    <w:p w14:paraId="5750DFCE" w14:textId="6F4BE1BF" w:rsidR="006270A9" w:rsidRPr="00197536" w:rsidRDefault="006270A9" w:rsidP="00A700E5">
      <w:pPr>
        <w:pStyle w:val="Heading1"/>
        <w:spacing w:before="0" w:line="16" w:lineRule="atLeast"/>
        <w:ind w:hanging="90"/>
        <w:rPr>
          <w:i/>
          <w:iCs/>
          <w:sz w:val="20"/>
          <w:szCs w:val="20"/>
        </w:rPr>
      </w:pPr>
    </w:p>
    <w:sdt>
      <w:sdtPr>
        <w:rPr>
          <w:sz w:val="20"/>
          <w:szCs w:val="20"/>
        </w:rPr>
        <w:alias w:val="Education:"/>
        <w:tag w:val="Education:"/>
        <w:id w:val="807127995"/>
        <w:placeholder>
          <w:docPart w:val="5AD645B671B843E0AC41B9710E05D33E"/>
        </w:placeholder>
        <w:temporary/>
        <w:showingPlcHdr/>
        <w15:appearance w15:val="hidden"/>
      </w:sdtPr>
      <w:sdtEndPr/>
      <w:sdtContent>
        <w:p w14:paraId="54A6C08B" w14:textId="3107A40B" w:rsidR="006270A9" w:rsidRDefault="009D5933" w:rsidP="00A700E5">
          <w:pPr>
            <w:pStyle w:val="Heading1"/>
            <w:pBdr>
              <w:bottom w:val="single" w:sz="4" w:space="1" w:color="auto"/>
            </w:pBdr>
            <w:spacing w:before="0" w:line="16" w:lineRule="atLeast"/>
            <w:ind w:hanging="90"/>
            <w:rPr>
              <w:sz w:val="20"/>
              <w:szCs w:val="20"/>
            </w:rPr>
          </w:pPr>
          <w:r w:rsidRPr="00781DF0">
            <w:rPr>
              <w:sz w:val="24"/>
              <w:szCs w:val="20"/>
            </w:rPr>
            <w:t>Education</w:t>
          </w:r>
        </w:p>
      </w:sdtContent>
    </w:sdt>
    <w:p w14:paraId="68786E94" w14:textId="2682EECF" w:rsidR="00D52005" w:rsidRDefault="00D52005" w:rsidP="00A700E5">
      <w:pPr>
        <w:pStyle w:val="Heading2"/>
        <w:spacing w:before="0" w:line="16" w:lineRule="atLeast"/>
        <w:ind w:hanging="90"/>
        <w:rPr>
          <w:sz w:val="20"/>
          <w:szCs w:val="20"/>
        </w:rPr>
      </w:pPr>
      <w:r w:rsidRPr="00720CDE">
        <w:rPr>
          <w:sz w:val="20"/>
          <w:szCs w:val="20"/>
        </w:rPr>
        <w:t>University of North carolina</w:t>
      </w:r>
      <w:r w:rsidR="009543F0">
        <w:rPr>
          <w:sz w:val="20"/>
          <w:szCs w:val="20"/>
        </w:rPr>
        <w:t xml:space="preserve"> at </w:t>
      </w:r>
      <w:r w:rsidRPr="00720CDE">
        <w:rPr>
          <w:sz w:val="20"/>
          <w:szCs w:val="20"/>
        </w:rPr>
        <w:t>charlotte</w:t>
      </w:r>
      <w:r w:rsidR="00720CDE" w:rsidRPr="00720CDE">
        <w:rPr>
          <w:sz w:val="20"/>
          <w:szCs w:val="20"/>
        </w:rPr>
        <w:t xml:space="preserve">, </w:t>
      </w:r>
      <w:r w:rsidR="00720CDE" w:rsidRPr="00720CDE">
        <w:rPr>
          <w:b w:val="0"/>
          <w:sz w:val="20"/>
          <w:szCs w:val="20"/>
        </w:rPr>
        <w:t>Charlotte, NC</w:t>
      </w:r>
      <w:r w:rsidR="00122E35">
        <w:rPr>
          <w:sz w:val="20"/>
          <w:szCs w:val="20"/>
        </w:rPr>
        <w:tab/>
      </w:r>
      <w:r w:rsidR="00720CDE">
        <w:rPr>
          <w:sz w:val="20"/>
          <w:szCs w:val="20"/>
        </w:rPr>
        <w:tab/>
      </w:r>
      <w:r w:rsidR="00720CDE">
        <w:rPr>
          <w:sz w:val="20"/>
          <w:szCs w:val="20"/>
        </w:rPr>
        <w:tab/>
      </w:r>
      <w:r w:rsidR="00720CDE">
        <w:rPr>
          <w:sz w:val="20"/>
          <w:szCs w:val="20"/>
        </w:rPr>
        <w:tab/>
      </w:r>
      <w:r>
        <w:rPr>
          <w:sz w:val="20"/>
          <w:szCs w:val="20"/>
        </w:rPr>
        <w:t>Aug 2018-</w:t>
      </w:r>
      <w:r w:rsidRPr="00197536">
        <w:rPr>
          <w:sz w:val="20"/>
          <w:szCs w:val="20"/>
        </w:rPr>
        <w:t>Dec</w:t>
      </w:r>
      <w:r>
        <w:rPr>
          <w:sz w:val="20"/>
          <w:szCs w:val="20"/>
        </w:rPr>
        <w:t xml:space="preserve"> </w:t>
      </w:r>
      <w:r w:rsidRPr="00197536">
        <w:rPr>
          <w:sz w:val="20"/>
          <w:szCs w:val="20"/>
        </w:rPr>
        <w:t>2019</w:t>
      </w:r>
    </w:p>
    <w:p w14:paraId="01D61708" w14:textId="1657E980" w:rsidR="00D52005" w:rsidRPr="00D52005" w:rsidRDefault="00D52005" w:rsidP="00682B12">
      <w:pPr>
        <w:pStyle w:val="ListBullet"/>
        <w:numPr>
          <w:ilvl w:val="0"/>
          <w:numId w:val="5"/>
        </w:numPr>
        <w:tabs>
          <w:tab w:val="clear" w:pos="216"/>
        </w:tabs>
        <w:spacing w:line="16" w:lineRule="atLeast"/>
      </w:pPr>
      <w:r w:rsidRPr="00197536">
        <w:rPr>
          <w:sz w:val="20"/>
          <w:szCs w:val="20"/>
        </w:rPr>
        <w:t>M</w:t>
      </w:r>
      <w:r w:rsidR="0089074E">
        <w:rPr>
          <w:sz w:val="20"/>
          <w:szCs w:val="20"/>
        </w:rPr>
        <w:t xml:space="preserve">aster of Science in </w:t>
      </w:r>
      <w:r w:rsidRPr="00197536">
        <w:rPr>
          <w:sz w:val="20"/>
          <w:szCs w:val="20"/>
        </w:rPr>
        <w:t>Computer Science</w:t>
      </w:r>
      <w:r w:rsidR="0089074E">
        <w:rPr>
          <w:sz w:val="20"/>
          <w:szCs w:val="20"/>
        </w:rPr>
        <w:tab/>
      </w:r>
      <w:r w:rsidR="0089074E">
        <w:rPr>
          <w:sz w:val="20"/>
          <w:szCs w:val="20"/>
        </w:rPr>
        <w:tab/>
      </w:r>
      <w:r w:rsidR="0089074E">
        <w:rPr>
          <w:sz w:val="20"/>
          <w:szCs w:val="20"/>
        </w:rPr>
        <w:tab/>
      </w:r>
      <w:r w:rsidR="0089074E">
        <w:rPr>
          <w:sz w:val="20"/>
          <w:szCs w:val="20"/>
        </w:rPr>
        <w:tab/>
      </w:r>
      <w:r w:rsidR="0089074E">
        <w:rPr>
          <w:sz w:val="20"/>
          <w:szCs w:val="20"/>
        </w:rPr>
        <w:tab/>
      </w:r>
      <w:r w:rsidR="0089074E">
        <w:rPr>
          <w:sz w:val="20"/>
          <w:szCs w:val="20"/>
        </w:rPr>
        <w:tab/>
      </w:r>
      <w:r w:rsidR="0089074E">
        <w:rPr>
          <w:sz w:val="20"/>
          <w:szCs w:val="20"/>
        </w:rPr>
        <w:tab/>
      </w:r>
      <w:r w:rsidR="0089074E">
        <w:rPr>
          <w:sz w:val="20"/>
          <w:szCs w:val="20"/>
        </w:rPr>
        <w:tab/>
        <w:t xml:space="preserve"> </w:t>
      </w:r>
      <w:r w:rsidR="00894B87">
        <w:rPr>
          <w:sz w:val="20"/>
          <w:szCs w:val="20"/>
        </w:rPr>
        <w:t>GPA:</w:t>
      </w:r>
      <w:r w:rsidR="0089074E">
        <w:rPr>
          <w:sz w:val="20"/>
          <w:szCs w:val="20"/>
        </w:rPr>
        <w:t xml:space="preserve"> </w:t>
      </w:r>
      <w:r w:rsidR="00D55F0E">
        <w:rPr>
          <w:sz w:val="20"/>
          <w:szCs w:val="20"/>
        </w:rPr>
        <w:t>3.</w:t>
      </w:r>
      <w:r w:rsidR="00200F85">
        <w:rPr>
          <w:sz w:val="20"/>
          <w:szCs w:val="20"/>
        </w:rPr>
        <w:t>6</w:t>
      </w:r>
      <w:r w:rsidR="00D55F0E">
        <w:rPr>
          <w:sz w:val="20"/>
          <w:szCs w:val="20"/>
        </w:rPr>
        <w:t>5</w:t>
      </w:r>
      <w:r w:rsidR="0089074E">
        <w:rPr>
          <w:sz w:val="20"/>
          <w:szCs w:val="20"/>
        </w:rPr>
        <w:t>/4</w:t>
      </w:r>
    </w:p>
    <w:p w14:paraId="63E0210B" w14:textId="2B93E54E" w:rsidR="00D52005" w:rsidRPr="00D52005" w:rsidRDefault="00056D96" w:rsidP="00682B12">
      <w:pPr>
        <w:pStyle w:val="ListBullet"/>
        <w:numPr>
          <w:ilvl w:val="0"/>
          <w:numId w:val="5"/>
        </w:numPr>
        <w:spacing w:after="60" w:line="16" w:lineRule="atLeast"/>
      </w:pPr>
      <w:r>
        <w:rPr>
          <w:sz w:val="20"/>
          <w:szCs w:val="20"/>
        </w:rPr>
        <w:t>C</w:t>
      </w:r>
      <w:r w:rsidR="00D52005" w:rsidRPr="00197536">
        <w:rPr>
          <w:sz w:val="20"/>
          <w:szCs w:val="20"/>
        </w:rPr>
        <w:t xml:space="preserve">oursework: Algorithms </w:t>
      </w:r>
      <w:r>
        <w:rPr>
          <w:sz w:val="20"/>
          <w:szCs w:val="20"/>
        </w:rPr>
        <w:t>&amp;</w:t>
      </w:r>
      <w:r w:rsidR="00D52005" w:rsidRPr="00197536">
        <w:rPr>
          <w:sz w:val="20"/>
          <w:szCs w:val="20"/>
        </w:rPr>
        <w:t xml:space="preserve"> Data Structures, Machine Learning, </w:t>
      </w:r>
      <w:r w:rsidR="00D52005">
        <w:rPr>
          <w:sz w:val="20"/>
          <w:szCs w:val="20"/>
        </w:rPr>
        <w:t xml:space="preserve">Computer Vision, Cloud Computing, Big Data Analytics, </w:t>
      </w:r>
      <w:r w:rsidR="00D52005" w:rsidRPr="00197536">
        <w:rPr>
          <w:sz w:val="20"/>
          <w:szCs w:val="20"/>
        </w:rPr>
        <w:t>Knowledge Data Discovery and Intelligent Systems.</w:t>
      </w:r>
      <w:r w:rsidR="00F73B02">
        <w:rPr>
          <w:sz w:val="20"/>
          <w:szCs w:val="20"/>
        </w:rPr>
        <w:t xml:space="preserve"> </w:t>
      </w:r>
    </w:p>
    <w:p w14:paraId="69CCA5D5" w14:textId="693F1A89" w:rsidR="00FE0AC4" w:rsidRPr="00D52005" w:rsidRDefault="00A843BF" w:rsidP="00A700E5">
      <w:pPr>
        <w:pStyle w:val="Heading2"/>
        <w:spacing w:before="0" w:line="16" w:lineRule="atLeast"/>
        <w:ind w:hanging="90"/>
        <w:rPr>
          <w:sz w:val="20"/>
          <w:szCs w:val="20"/>
        </w:rPr>
      </w:pPr>
      <w:r>
        <w:rPr>
          <w:sz w:val="20"/>
          <w:szCs w:val="20"/>
        </w:rPr>
        <w:t>FR. conceicao rodrigues college of engineering</w:t>
      </w:r>
      <w:r w:rsidR="00720CDE">
        <w:rPr>
          <w:sz w:val="20"/>
          <w:szCs w:val="20"/>
        </w:rPr>
        <w:t>,</w:t>
      </w:r>
      <w:r w:rsidR="00720CDE" w:rsidRPr="00720CDE">
        <w:rPr>
          <w:b w:val="0"/>
          <w:sz w:val="20"/>
          <w:szCs w:val="20"/>
        </w:rPr>
        <w:t xml:space="preserve"> </w:t>
      </w:r>
      <w:r w:rsidR="00894B87">
        <w:rPr>
          <w:b w:val="0"/>
          <w:sz w:val="20"/>
          <w:szCs w:val="20"/>
        </w:rPr>
        <w:t xml:space="preserve">Mumbai, </w:t>
      </w:r>
      <w:r w:rsidR="00720CDE" w:rsidRPr="00720CDE">
        <w:rPr>
          <w:b w:val="0"/>
          <w:sz w:val="20"/>
          <w:szCs w:val="20"/>
        </w:rPr>
        <w:t>India</w:t>
      </w:r>
      <w:r w:rsidR="00FE0AC4">
        <w:rPr>
          <w:sz w:val="20"/>
          <w:szCs w:val="20"/>
        </w:rPr>
        <w:t xml:space="preserve"> </w:t>
      </w:r>
      <w:r w:rsidR="00720CDE">
        <w:rPr>
          <w:sz w:val="20"/>
          <w:szCs w:val="20"/>
        </w:rPr>
        <w:tab/>
      </w:r>
      <w:r w:rsidR="00720CDE">
        <w:rPr>
          <w:sz w:val="20"/>
          <w:szCs w:val="20"/>
        </w:rPr>
        <w:tab/>
      </w:r>
      <w:r w:rsidR="00720CDE">
        <w:rPr>
          <w:sz w:val="20"/>
          <w:szCs w:val="20"/>
        </w:rPr>
        <w:tab/>
      </w:r>
      <w:r w:rsidR="00A700E5">
        <w:rPr>
          <w:sz w:val="20"/>
          <w:szCs w:val="20"/>
        </w:rPr>
        <w:tab/>
      </w:r>
      <w:r w:rsidR="00FE0AC4" w:rsidRPr="00535C88">
        <w:rPr>
          <w:sz w:val="20"/>
          <w:szCs w:val="20"/>
        </w:rPr>
        <w:t>A</w:t>
      </w:r>
      <w:r w:rsidR="00FE0AC4">
        <w:rPr>
          <w:sz w:val="20"/>
          <w:szCs w:val="20"/>
        </w:rPr>
        <w:t>UG</w:t>
      </w:r>
      <w:r w:rsidR="00FE0AC4" w:rsidRPr="00535C88">
        <w:rPr>
          <w:sz w:val="20"/>
          <w:szCs w:val="20"/>
        </w:rPr>
        <w:t xml:space="preserve"> 2014-M</w:t>
      </w:r>
      <w:r w:rsidR="00FE0AC4">
        <w:rPr>
          <w:sz w:val="20"/>
          <w:szCs w:val="20"/>
        </w:rPr>
        <w:t>AY</w:t>
      </w:r>
      <w:r w:rsidR="00FE0AC4" w:rsidRPr="00535C88">
        <w:rPr>
          <w:sz w:val="20"/>
          <w:szCs w:val="20"/>
        </w:rPr>
        <w:t xml:space="preserve"> 2018 </w:t>
      </w:r>
    </w:p>
    <w:p w14:paraId="6B02CE32" w14:textId="09C0F557" w:rsidR="00FE0AC4" w:rsidRPr="00197536" w:rsidRDefault="0089074E" w:rsidP="00682B12">
      <w:pPr>
        <w:pStyle w:val="ListBullet"/>
        <w:numPr>
          <w:ilvl w:val="0"/>
          <w:numId w:val="6"/>
        </w:numPr>
        <w:spacing w:line="16" w:lineRule="atLeas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Bachelor of Engineering in </w:t>
      </w:r>
      <w:r w:rsidR="00FE0AC4" w:rsidRPr="00197536">
        <w:rPr>
          <w:sz w:val="20"/>
          <w:szCs w:val="20"/>
        </w:rPr>
        <w:t>Information Technology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 w:rsidR="00894B87">
        <w:rPr>
          <w:sz w:val="20"/>
          <w:szCs w:val="20"/>
        </w:rPr>
        <w:t>GPA:</w:t>
      </w:r>
      <w:r w:rsidR="00FE0AC4" w:rsidRPr="00197536">
        <w:rPr>
          <w:sz w:val="20"/>
          <w:szCs w:val="20"/>
        </w:rPr>
        <w:t xml:space="preserve"> 3.</w:t>
      </w:r>
      <w:r w:rsidR="00034BCC">
        <w:rPr>
          <w:sz w:val="20"/>
          <w:szCs w:val="20"/>
        </w:rPr>
        <w:t>52</w:t>
      </w:r>
      <w:r>
        <w:rPr>
          <w:sz w:val="20"/>
          <w:szCs w:val="20"/>
        </w:rPr>
        <w:t>/4</w:t>
      </w:r>
    </w:p>
    <w:p w14:paraId="079EDE78" w14:textId="1477861D" w:rsidR="00C1520C" w:rsidRPr="00720CDE" w:rsidRDefault="00056D96" w:rsidP="00682B12">
      <w:pPr>
        <w:pStyle w:val="ListBullet"/>
        <w:numPr>
          <w:ilvl w:val="0"/>
          <w:numId w:val="6"/>
        </w:numPr>
        <w:spacing w:after="6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</w:t>
      </w:r>
      <w:r w:rsidR="00FE0AC4" w:rsidRPr="00197536">
        <w:rPr>
          <w:sz w:val="20"/>
          <w:szCs w:val="20"/>
        </w:rPr>
        <w:t>oursework: Object Oriented Programming, Web Technology, Software Engineering</w:t>
      </w:r>
      <w:r w:rsidR="00FE0AC4">
        <w:rPr>
          <w:sz w:val="20"/>
          <w:szCs w:val="20"/>
        </w:rPr>
        <w:t>, Operating Systems, Database Systems.</w:t>
      </w:r>
    </w:p>
    <w:p w14:paraId="6991AB31" w14:textId="18198DE2" w:rsidR="000F2D19" w:rsidRPr="000F2D19" w:rsidRDefault="00720CDE" w:rsidP="000F2D19">
      <w:pPr>
        <w:pStyle w:val="Heading1"/>
        <w:pBdr>
          <w:bottom w:val="single" w:sz="4" w:space="1" w:color="auto"/>
        </w:pBdr>
        <w:spacing w:before="0" w:line="16" w:lineRule="atLeast"/>
        <w:ind w:hanging="90"/>
        <w:rPr>
          <w:sz w:val="22"/>
          <w:szCs w:val="20"/>
        </w:rPr>
      </w:pPr>
      <w:r>
        <w:rPr>
          <w:sz w:val="22"/>
          <w:szCs w:val="20"/>
        </w:rPr>
        <w:t>Technical Skills</w:t>
      </w:r>
    </w:p>
    <w:tbl>
      <w:tblPr>
        <w:tblStyle w:val="TableGrid"/>
        <w:tblW w:w="11094" w:type="dxa"/>
        <w:tblInd w:w="-90" w:type="dxa"/>
        <w:tblLook w:val="04A0" w:firstRow="1" w:lastRow="0" w:firstColumn="1" w:lastColumn="0" w:noHBand="0" w:noVBand="1"/>
      </w:tblPr>
      <w:tblGrid>
        <w:gridCol w:w="2970"/>
        <w:gridCol w:w="8124"/>
      </w:tblGrid>
      <w:tr w:rsidR="000F2D19" w14:paraId="25F388D2" w14:textId="77777777" w:rsidTr="004F54AD">
        <w:trPr>
          <w:trHeight w:val="209"/>
        </w:trPr>
        <w:tc>
          <w:tcPr>
            <w:tcW w:w="2970" w:type="dxa"/>
          </w:tcPr>
          <w:p w14:paraId="3F6EE70C" w14:textId="33BBE41B" w:rsidR="000F2D19" w:rsidRDefault="000F2D19" w:rsidP="000F2D19">
            <w:pPr>
              <w:pStyle w:val="ListParagraph"/>
              <w:ind w:left="0"/>
              <w:rPr>
                <w:sz w:val="20"/>
              </w:rPr>
            </w:pPr>
            <w:r w:rsidRPr="00B97151">
              <w:rPr>
                <w:b/>
                <w:sz w:val="20"/>
              </w:rPr>
              <w:t xml:space="preserve">Programming languages: 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8124" w:type="dxa"/>
          </w:tcPr>
          <w:p w14:paraId="1CA2A07C" w14:textId="5506C03A" w:rsidR="000F2D19" w:rsidRDefault="000F2D19" w:rsidP="000F2D19">
            <w:pPr>
              <w:pStyle w:val="ListParagraph"/>
              <w:ind w:left="-20"/>
              <w:rPr>
                <w:sz w:val="20"/>
              </w:rPr>
            </w:pPr>
            <w:r>
              <w:rPr>
                <w:sz w:val="20"/>
              </w:rPr>
              <w:t xml:space="preserve">Python, Java, </w:t>
            </w:r>
            <w:r w:rsidRPr="00B97151">
              <w:rPr>
                <w:sz w:val="20"/>
              </w:rPr>
              <w:t>SQL</w:t>
            </w:r>
            <w:r>
              <w:rPr>
                <w:sz w:val="20"/>
              </w:rPr>
              <w:t>, C++</w:t>
            </w:r>
            <w:r w:rsidRPr="00B97151">
              <w:rPr>
                <w:sz w:val="20"/>
              </w:rPr>
              <w:t>, ASP.NET, VB.NET</w:t>
            </w:r>
            <w:r>
              <w:rPr>
                <w:sz w:val="20"/>
              </w:rPr>
              <w:t xml:space="preserve">. </w:t>
            </w:r>
          </w:p>
        </w:tc>
      </w:tr>
      <w:tr w:rsidR="000F2D19" w14:paraId="3983FD9C" w14:textId="77777777" w:rsidTr="004F54AD">
        <w:trPr>
          <w:trHeight w:val="218"/>
        </w:trPr>
        <w:tc>
          <w:tcPr>
            <w:tcW w:w="2970" w:type="dxa"/>
          </w:tcPr>
          <w:p w14:paraId="0AD4969E" w14:textId="795614B5" w:rsidR="000F2D19" w:rsidRDefault="000F2D19" w:rsidP="000F2D19">
            <w:pPr>
              <w:pStyle w:val="ListParagraph"/>
              <w:ind w:left="0"/>
              <w:rPr>
                <w:sz w:val="20"/>
              </w:rPr>
            </w:pPr>
            <w:r w:rsidRPr="007E3E10">
              <w:rPr>
                <w:b/>
                <w:sz w:val="20"/>
              </w:rPr>
              <w:t>Web Technologies:</w:t>
            </w:r>
          </w:p>
        </w:tc>
        <w:tc>
          <w:tcPr>
            <w:tcW w:w="8124" w:type="dxa"/>
          </w:tcPr>
          <w:p w14:paraId="18A2D2F7" w14:textId="1C630D71" w:rsidR="000F2D19" w:rsidRDefault="000F2D19" w:rsidP="000F2D19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HTML5, CSS3</w:t>
            </w:r>
            <w:r w:rsidR="00C42143">
              <w:rPr>
                <w:sz w:val="20"/>
              </w:rPr>
              <w:t>, PHP</w:t>
            </w:r>
          </w:p>
        </w:tc>
      </w:tr>
      <w:tr w:rsidR="000F2D19" w14:paraId="73129FE6" w14:textId="77777777" w:rsidTr="004F54AD">
        <w:trPr>
          <w:trHeight w:val="378"/>
        </w:trPr>
        <w:tc>
          <w:tcPr>
            <w:tcW w:w="2970" w:type="dxa"/>
          </w:tcPr>
          <w:p w14:paraId="17A52623" w14:textId="4D79F784" w:rsidR="000F2D19" w:rsidRDefault="000F2D19" w:rsidP="00682B12">
            <w:pPr>
              <w:pStyle w:val="ListParagraph"/>
              <w:numPr>
                <w:ilvl w:val="0"/>
                <w:numId w:val="3"/>
              </w:numPr>
              <w:ind w:left="0" w:hanging="380"/>
              <w:rPr>
                <w:sz w:val="20"/>
              </w:rPr>
            </w:pPr>
            <w:r w:rsidRPr="00554835">
              <w:rPr>
                <w:b/>
                <w:sz w:val="20"/>
              </w:rPr>
              <w:t>Software and Platforms:</w:t>
            </w:r>
          </w:p>
        </w:tc>
        <w:tc>
          <w:tcPr>
            <w:tcW w:w="8124" w:type="dxa"/>
          </w:tcPr>
          <w:p w14:paraId="35B4C5BC" w14:textId="6A272176" w:rsidR="000F2D19" w:rsidRDefault="000F2D19" w:rsidP="000F2D19">
            <w:pPr>
              <w:rPr>
                <w:sz w:val="20"/>
              </w:rPr>
            </w:pPr>
            <w:r w:rsidRPr="000F2D19">
              <w:rPr>
                <w:sz w:val="20"/>
              </w:rPr>
              <w:t>Visual Studio, Jupyter, MySQL, PostGre SQL, NetBeans, Eclipse, AWS, Power BI, Microsoft Azure DevOps, Apache web server, Android Studio,</w:t>
            </w:r>
            <w:r w:rsidR="00C42143" w:rsidRPr="000F2D19">
              <w:rPr>
                <w:sz w:val="20"/>
              </w:rPr>
              <w:t xml:space="preserve"> Node.js</w:t>
            </w:r>
            <w:r w:rsidR="00C42143">
              <w:rPr>
                <w:sz w:val="20"/>
              </w:rPr>
              <w:t>,</w:t>
            </w:r>
            <w:r w:rsidRPr="000F2D19">
              <w:rPr>
                <w:sz w:val="20"/>
              </w:rPr>
              <w:t xml:space="preserve"> Git, REST. </w:t>
            </w:r>
          </w:p>
        </w:tc>
      </w:tr>
      <w:tr w:rsidR="000F2D19" w14:paraId="535A0EE1" w14:textId="77777777" w:rsidTr="004F54AD">
        <w:trPr>
          <w:trHeight w:val="218"/>
        </w:trPr>
        <w:tc>
          <w:tcPr>
            <w:tcW w:w="2970" w:type="dxa"/>
          </w:tcPr>
          <w:p w14:paraId="2C8D3C42" w14:textId="2CC5CF67" w:rsidR="000F2D19" w:rsidRDefault="000F2D19" w:rsidP="000F2D19">
            <w:pPr>
              <w:pStyle w:val="ListParagraph"/>
              <w:ind w:left="0"/>
              <w:rPr>
                <w:sz w:val="20"/>
              </w:rPr>
            </w:pPr>
            <w:r w:rsidRPr="00CF799F">
              <w:rPr>
                <w:b/>
                <w:sz w:val="20"/>
              </w:rPr>
              <w:t>Development Methodologies:</w:t>
            </w:r>
          </w:p>
        </w:tc>
        <w:tc>
          <w:tcPr>
            <w:tcW w:w="8124" w:type="dxa"/>
          </w:tcPr>
          <w:p w14:paraId="414D73A3" w14:textId="09B25A38" w:rsidR="000F2D19" w:rsidRPr="000F2D19" w:rsidRDefault="000F2D19" w:rsidP="000F2D19">
            <w:pPr>
              <w:spacing w:after="60"/>
              <w:rPr>
                <w:b/>
                <w:sz w:val="20"/>
              </w:rPr>
            </w:pPr>
            <w:r w:rsidRPr="000F2D19">
              <w:rPr>
                <w:sz w:val="20"/>
              </w:rPr>
              <w:t>AGILE, SCRUM</w:t>
            </w:r>
            <w:r w:rsidRPr="000F2D19">
              <w:rPr>
                <w:b/>
                <w:sz w:val="20"/>
              </w:rPr>
              <w:t>.</w:t>
            </w:r>
          </w:p>
        </w:tc>
      </w:tr>
    </w:tbl>
    <w:p w14:paraId="3C207606" w14:textId="1A3BC819" w:rsidR="00720CDE" w:rsidRPr="000F2D19" w:rsidRDefault="00720CDE" w:rsidP="000F2D19">
      <w:pPr>
        <w:spacing w:after="0"/>
        <w:rPr>
          <w:sz w:val="20"/>
        </w:rPr>
      </w:pPr>
    </w:p>
    <w:p w14:paraId="75FB121A" w14:textId="06971AB5" w:rsidR="00C1520C" w:rsidRPr="005529EE" w:rsidRDefault="00E21A24" w:rsidP="005529EE">
      <w:pPr>
        <w:pStyle w:val="Heading1"/>
        <w:pBdr>
          <w:bottom w:val="single" w:sz="4" w:space="1" w:color="auto"/>
        </w:pBdr>
        <w:spacing w:before="0" w:line="16" w:lineRule="atLeast"/>
        <w:ind w:hanging="90"/>
        <w:rPr>
          <w:sz w:val="22"/>
          <w:szCs w:val="20"/>
        </w:rPr>
      </w:pPr>
      <w:r>
        <w:rPr>
          <w:sz w:val="22"/>
          <w:szCs w:val="20"/>
        </w:rPr>
        <w:t xml:space="preserve">Professional </w:t>
      </w:r>
      <w:r w:rsidR="005529EE">
        <w:rPr>
          <w:sz w:val="22"/>
          <w:szCs w:val="20"/>
        </w:rPr>
        <w:t>Experience</w:t>
      </w:r>
    </w:p>
    <w:p w14:paraId="3BF25679" w14:textId="271B88AC" w:rsidR="00C1520C" w:rsidRDefault="00122E35" w:rsidP="00A700E5">
      <w:pPr>
        <w:pStyle w:val="ListBullet"/>
        <w:numPr>
          <w:ilvl w:val="0"/>
          <w:numId w:val="0"/>
        </w:numPr>
        <w:spacing w:before="60" w:after="0"/>
        <w:ind w:hanging="86"/>
        <w:rPr>
          <w:rFonts w:asciiTheme="majorHAnsi" w:hAnsiTheme="majorHAnsi"/>
          <w:b/>
          <w:color w:val="auto"/>
          <w:sz w:val="20"/>
        </w:rPr>
      </w:pPr>
      <w:r>
        <w:rPr>
          <w:rFonts w:asciiTheme="majorHAnsi" w:hAnsiTheme="majorHAnsi"/>
          <w:b/>
          <w:color w:val="auto"/>
          <w:sz w:val="20"/>
        </w:rPr>
        <w:t>SOFTWARE DEVELOPER INTERN | SUPERIOR GROUP OF COMPANIES</w:t>
      </w:r>
      <w:r w:rsidR="00720CDE">
        <w:rPr>
          <w:rFonts w:asciiTheme="majorHAnsi" w:hAnsiTheme="majorHAnsi"/>
          <w:b/>
          <w:color w:val="auto"/>
          <w:sz w:val="20"/>
        </w:rPr>
        <w:t xml:space="preserve">, </w:t>
      </w:r>
      <w:r w:rsidR="007841C7">
        <w:rPr>
          <w:rFonts w:asciiTheme="majorHAnsi" w:hAnsiTheme="majorHAnsi"/>
          <w:color w:val="auto"/>
          <w:sz w:val="20"/>
        </w:rPr>
        <w:t>TAMPA</w:t>
      </w:r>
      <w:r w:rsidR="00720CDE" w:rsidRPr="00720CDE">
        <w:rPr>
          <w:rFonts w:asciiTheme="majorHAnsi" w:hAnsiTheme="majorHAnsi"/>
          <w:color w:val="auto"/>
          <w:sz w:val="20"/>
        </w:rPr>
        <w:t xml:space="preserve">, </w:t>
      </w:r>
      <w:r w:rsidR="007841C7">
        <w:rPr>
          <w:rFonts w:asciiTheme="majorHAnsi" w:hAnsiTheme="majorHAnsi"/>
          <w:color w:val="auto"/>
          <w:sz w:val="20"/>
        </w:rPr>
        <w:t>FL</w:t>
      </w:r>
      <w:r w:rsidR="00C1520C">
        <w:rPr>
          <w:rFonts w:asciiTheme="majorHAnsi" w:hAnsiTheme="majorHAnsi"/>
          <w:b/>
          <w:color w:val="auto"/>
          <w:sz w:val="20"/>
        </w:rPr>
        <w:t xml:space="preserve"> </w:t>
      </w:r>
      <w:r w:rsidR="00720CDE">
        <w:rPr>
          <w:rFonts w:asciiTheme="majorHAnsi" w:hAnsiTheme="majorHAnsi"/>
          <w:b/>
          <w:color w:val="auto"/>
          <w:sz w:val="20"/>
        </w:rPr>
        <w:tab/>
      </w:r>
      <w:r w:rsidR="00B45DE1">
        <w:rPr>
          <w:rFonts w:asciiTheme="majorHAnsi" w:hAnsiTheme="majorHAnsi"/>
          <w:b/>
          <w:color w:val="auto"/>
          <w:sz w:val="20"/>
        </w:rPr>
        <w:tab/>
        <w:t xml:space="preserve"> JUN</w:t>
      </w:r>
      <w:bookmarkStart w:id="0" w:name="_GoBack"/>
      <w:bookmarkEnd w:id="0"/>
      <w:r w:rsidR="00C1520C">
        <w:rPr>
          <w:rFonts w:asciiTheme="majorHAnsi" w:hAnsiTheme="majorHAnsi"/>
          <w:b/>
          <w:color w:val="auto"/>
          <w:sz w:val="20"/>
        </w:rPr>
        <w:t xml:space="preserve"> 2019 – PRESENT</w:t>
      </w:r>
    </w:p>
    <w:p w14:paraId="5AEC3081" w14:textId="1E050120" w:rsidR="00C1520C" w:rsidRPr="0049233C" w:rsidRDefault="00C1520C" w:rsidP="00682B12">
      <w:pPr>
        <w:pStyle w:val="ListBullet"/>
        <w:numPr>
          <w:ilvl w:val="0"/>
          <w:numId w:val="7"/>
        </w:numPr>
        <w:spacing w:line="240" w:lineRule="auto"/>
        <w:rPr>
          <w:sz w:val="20"/>
        </w:rPr>
      </w:pPr>
      <w:r w:rsidRPr="0049233C">
        <w:rPr>
          <w:sz w:val="20"/>
        </w:rPr>
        <w:t>Automated the recruitment process of the company</w:t>
      </w:r>
      <w:r w:rsidR="00AB7B31">
        <w:rPr>
          <w:sz w:val="20"/>
        </w:rPr>
        <w:t>, developed a notification system which sen</w:t>
      </w:r>
      <w:r w:rsidR="004034A7">
        <w:rPr>
          <w:sz w:val="20"/>
        </w:rPr>
        <w:t xml:space="preserve">ds an </w:t>
      </w:r>
      <w:r w:rsidR="00AB7B31">
        <w:rPr>
          <w:sz w:val="20"/>
        </w:rPr>
        <w:t xml:space="preserve">email to the respective manager whenever an application </w:t>
      </w:r>
      <w:r w:rsidR="004D2AAD">
        <w:rPr>
          <w:sz w:val="20"/>
        </w:rPr>
        <w:t>is</w:t>
      </w:r>
      <w:r w:rsidR="00AB7B31">
        <w:rPr>
          <w:sz w:val="20"/>
        </w:rPr>
        <w:t xml:space="preserve"> submitted which in turn save</w:t>
      </w:r>
      <w:r w:rsidR="004034A7">
        <w:rPr>
          <w:sz w:val="20"/>
        </w:rPr>
        <w:t>s</w:t>
      </w:r>
      <w:r w:rsidR="00AB7B31">
        <w:rPr>
          <w:sz w:val="20"/>
        </w:rPr>
        <w:t xml:space="preserve"> time and help</w:t>
      </w:r>
      <w:r w:rsidR="004034A7">
        <w:rPr>
          <w:sz w:val="20"/>
        </w:rPr>
        <w:t>s to</w:t>
      </w:r>
      <w:r w:rsidR="00AB7B31">
        <w:rPr>
          <w:sz w:val="20"/>
        </w:rPr>
        <w:t xml:space="preserve"> assess every individual applicant.</w:t>
      </w:r>
    </w:p>
    <w:p w14:paraId="605D5F09" w14:textId="77777777" w:rsidR="00627A77" w:rsidRDefault="009543F0" w:rsidP="00682B12">
      <w:pPr>
        <w:pStyle w:val="ListBullet"/>
        <w:numPr>
          <w:ilvl w:val="0"/>
          <w:numId w:val="7"/>
        </w:numPr>
        <w:spacing w:line="240" w:lineRule="auto"/>
        <w:rPr>
          <w:sz w:val="20"/>
        </w:rPr>
      </w:pPr>
      <w:r>
        <w:rPr>
          <w:sz w:val="20"/>
        </w:rPr>
        <w:t>Resolved the bugs and errors</w:t>
      </w:r>
      <w:r w:rsidR="00D851DD">
        <w:rPr>
          <w:sz w:val="20"/>
        </w:rPr>
        <w:t xml:space="preserve"> and </w:t>
      </w:r>
      <w:r>
        <w:rPr>
          <w:sz w:val="20"/>
        </w:rPr>
        <w:t xml:space="preserve">developed a functionality </w:t>
      </w:r>
      <w:r w:rsidR="005529EE">
        <w:rPr>
          <w:sz w:val="20"/>
        </w:rPr>
        <w:t xml:space="preserve">in the SCRUM portal </w:t>
      </w:r>
      <w:r>
        <w:rPr>
          <w:sz w:val="20"/>
        </w:rPr>
        <w:t xml:space="preserve">to upload weekly sprint of individual developers through excel sheet. Thus, saving </w:t>
      </w:r>
      <w:r w:rsidR="00056D96">
        <w:rPr>
          <w:sz w:val="20"/>
        </w:rPr>
        <w:t>approximately</w:t>
      </w:r>
      <w:r>
        <w:rPr>
          <w:sz w:val="20"/>
        </w:rPr>
        <w:t xml:space="preserve"> 15</w:t>
      </w:r>
      <w:r w:rsidR="005529EE">
        <w:rPr>
          <w:sz w:val="20"/>
        </w:rPr>
        <w:t>-20</w:t>
      </w:r>
      <w:r>
        <w:rPr>
          <w:sz w:val="20"/>
        </w:rPr>
        <w:t xml:space="preserve"> minutes of each developer daily.</w:t>
      </w:r>
    </w:p>
    <w:p w14:paraId="51123F9A" w14:textId="69F908AA" w:rsidR="00C1520C" w:rsidRPr="00627A77" w:rsidRDefault="00627A77" w:rsidP="00682B12">
      <w:pPr>
        <w:pStyle w:val="ListBullet"/>
        <w:numPr>
          <w:ilvl w:val="0"/>
          <w:numId w:val="7"/>
        </w:numPr>
        <w:spacing w:line="240" w:lineRule="auto"/>
        <w:rPr>
          <w:sz w:val="20"/>
        </w:rPr>
      </w:pPr>
      <w:r>
        <w:rPr>
          <w:sz w:val="20"/>
        </w:rPr>
        <w:t>Designed the database, stored procedures and triggers for the IPACtool, a project for the client “Inmar”.</w:t>
      </w:r>
      <w:r w:rsidR="009543F0" w:rsidRPr="00627A77">
        <w:rPr>
          <w:sz w:val="20"/>
        </w:rPr>
        <w:t xml:space="preserve"> </w:t>
      </w:r>
    </w:p>
    <w:p w14:paraId="618B869C" w14:textId="0867FF03" w:rsidR="00D851DD" w:rsidRDefault="00C1520C" w:rsidP="00682B12">
      <w:pPr>
        <w:pStyle w:val="ListBullet"/>
        <w:numPr>
          <w:ilvl w:val="0"/>
          <w:numId w:val="7"/>
        </w:numPr>
        <w:spacing w:line="240" w:lineRule="auto"/>
        <w:rPr>
          <w:sz w:val="20"/>
        </w:rPr>
      </w:pPr>
      <w:r>
        <w:rPr>
          <w:sz w:val="20"/>
        </w:rPr>
        <w:t>Creat</w:t>
      </w:r>
      <w:r w:rsidR="00D851DD">
        <w:rPr>
          <w:sz w:val="20"/>
        </w:rPr>
        <w:t>ed</w:t>
      </w:r>
      <w:r>
        <w:rPr>
          <w:sz w:val="20"/>
        </w:rPr>
        <w:t xml:space="preserve"> web apps for the company’s dev-ops team to track the progress of their current project.</w:t>
      </w:r>
      <w:r w:rsidR="000B2066">
        <w:rPr>
          <w:sz w:val="20"/>
        </w:rPr>
        <w:t xml:space="preserve"> </w:t>
      </w:r>
    </w:p>
    <w:p w14:paraId="15C18068" w14:textId="221CDB30" w:rsidR="00C1520C" w:rsidRPr="00C1520C" w:rsidRDefault="00C1520C" w:rsidP="00682B12">
      <w:pPr>
        <w:pStyle w:val="ListBullet"/>
        <w:numPr>
          <w:ilvl w:val="0"/>
          <w:numId w:val="7"/>
        </w:numPr>
        <w:spacing w:after="60" w:line="240" w:lineRule="auto"/>
        <w:rPr>
          <w:b/>
          <w:sz w:val="20"/>
        </w:rPr>
      </w:pPr>
      <w:r w:rsidRPr="00857941">
        <w:rPr>
          <w:b/>
          <w:sz w:val="20"/>
        </w:rPr>
        <w:t xml:space="preserve">Technologies used: </w:t>
      </w:r>
      <w:r>
        <w:rPr>
          <w:b/>
          <w:sz w:val="20"/>
        </w:rPr>
        <w:t xml:space="preserve">SQL, </w:t>
      </w:r>
      <w:r w:rsidRPr="00857941">
        <w:rPr>
          <w:b/>
          <w:sz w:val="20"/>
        </w:rPr>
        <w:t>ASP.NET, JavaScript, Visual Basic.</w:t>
      </w:r>
    </w:p>
    <w:p w14:paraId="176A1D1C" w14:textId="77777777" w:rsidR="00C1520C" w:rsidRDefault="00C1520C" w:rsidP="00A700E5">
      <w:pPr>
        <w:pStyle w:val="Heading1"/>
        <w:pBdr>
          <w:bottom w:val="single" w:sz="4" w:space="1" w:color="auto"/>
        </w:pBdr>
        <w:spacing w:before="0" w:line="16" w:lineRule="atLeast"/>
        <w:ind w:hanging="90"/>
        <w:rPr>
          <w:sz w:val="22"/>
          <w:szCs w:val="20"/>
        </w:rPr>
      </w:pPr>
      <w:r w:rsidRPr="00781DF0">
        <w:rPr>
          <w:sz w:val="22"/>
          <w:szCs w:val="20"/>
        </w:rPr>
        <w:t>Projects</w:t>
      </w:r>
    </w:p>
    <w:p w14:paraId="33AB21E5" w14:textId="47402D80" w:rsidR="00627A77" w:rsidRDefault="00C1520C" w:rsidP="00627A77">
      <w:pPr>
        <w:pStyle w:val="ListBullet"/>
        <w:numPr>
          <w:ilvl w:val="0"/>
          <w:numId w:val="0"/>
        </w:numPr>
        <w:spacing w:after="60" w:line="240" w:lineRule="exact"/>
        <w:ind w:hanging="86"/>
        <w:rPr>
          <w:rFonts w:asciiTheme="majorHAnsi" w:hAnsiTheme="majorHAnsi" w:cs="Arial"/>
          <w:b/>
          <w:bCs/>
          <w:color w:val="262626"/>
          <w:sz w:val="20"/>
          <w:szCs w:val="20"/>
        </w:rPr>
      </w:pPr>
      <w:r>
        <w:rPr>
          <w:rFonts w:asciiTheme="majorHAnsi" w:hAnsiTheme="majorHAnsi" w:cs="Arial"/>
          <w:b/>
          <w:bCs/>
          <w:color w:val="262626"/>
          <w:sz w:val="20"/>
          <w:szCs w:val="20"/>
        </w:rPr>
        <w:t>KEY PERFORMANCE INDICATOR ANALYSIS</w:t>
      </w:r>
      <w:r w:rsidR="00122E35">
        <w:rPr>
          <w:rFonts w:asciiTheme="majorHAnsi" w:hAnsiTheme="majorHAnsi" w:cs="Arial"/>
          <w:b/>
          <w:bCs/>
          <w:color w:val="262626"/>
          <w:sz w:val="20"/>
          <w:szCs w:val="20"/>
        </w:rPr>
        <w:tab/>
      </w:r>
      <w:r w:rsidR="00720CDE">
        <w:rPr>
          <w:rFonts w:asciiTheme="majorHAnsi" w:hAnsiTheme="majorHAnsi" w:cs="Arial"/>
          <w:b/>
          <w:bCs/>
          <w:color w:val="262626"/>
          <w:sz w:val="20"/>
          <w:szCs w:val="20"/>
        </w:rPr>
        <w:tab/>
      </w:r>
      <w:r w:rsidR="00720CDE">
        <w:rPr>
          <w:rFonts w:asciiTheme="majorHAnsi" w:hAnsiTheme="majorHAnsi" w:cs="Arial"/>
          <w:b/>
          <w:bCs/>
          <w:color w:val="262626"/>
          <w:sz w:val="20"/>
          <w:szCs w:val="20"/>
        </w:rPr>
        <w:tab/>
      </w:r>
      <w:r w:rsidR="00720CDE">
        <w:rPr>
          <w:rFonts w:asciiTheme="majorHAnsi" w:hAnsiTheme="majorHAnsi" w:cs="Arial"/>
          <w:b/>
          <w:bCs/>
          <w:color w:val="262626"/>
          <w:sz w:val="20"/>
          <w:szCs w:val="20"/>
        </w:rPr>
        <w:tab/>
      </w:r>
      <w:r w:rsidR="00122E35">
        <w:rPr>
          <w:rFonts w:asciiTheme="majorHAnsi" w:hAnsiTheme="majorHAnsi" w:cs="Arial"/>
          <w:b/>
          <w:bCs/>
          <w:color w:val="262626"/>
          <w:sz w:val="20"/>
          <w:szCs w:val="20"/>
        </w:rPr>
        <w:tab/>
      </w:r>
      <w:r w:rsidR="00122E35">
        <w:rPr>
          <w:rFonts w:asciiTheme="majorHAnsi" w:hAnsiTheme="majorHAnsi" w:cs="Arial"/>
          <w:b/>
          <w:bCs/>
          <w:color w:val="262626"/>
          <w:sz w:val="20"/>
          <w:szCs w:val="20"/>
        </w:rPr>
        <w:tab/>
      </w:r>
      <w:r w:rsidR="00122E35">
        <w:rPr>
          <w:rFonts w:asciiTheme="majorHAnsi" w:hAnsiTheme="majorHAnsi" w:cs="Arial"/>
          <w:b/>
          <w:bCs/>
          <w:color w:val="262626"/>
          <w:sz w:val="20"/>
          <w:szCs w:val="20"/>
        </w:rPr>
        <w:tab/>
      </w:r>
      <w:r>
        <w:rPr>
          <w:rFonts w:asciiTheme="majorHAnsi" w:hAnsiTheme="majorHAnsi" w:cs="Arial"/>
          <w:b/>
          <w:bCs/>
          <w:color w:val="262626"/>
          <w:sz w:val="20"/>
          <w:szCs w:val="20"/>
        </w:rPr>
        <w:t xml:space="preserve"> </w:t>
      </w:r>
      <w:r w:rsidR="00E26A4F">
        <w:rPr>
          <w:rFonts w:asciiTheme="majorHAnsi" w:hAnsiTheme="majorHAnsi" w:cs="Arial"/>
          <w:b/>
          <w:bCs/>
          <w:color w:val="262626"/>
          <w:sz w:val="20"/>
          <w:szCs w:val="20"/>
        </w:rPr>
        <w:t xml:space="preserve">            </w:t>
      </w:r>
      <w:r>
        <w:rPr>
          <w:rFonts w:asciiTheme="majorHAnsi" w:hAnsiTheme="majorHAnsi" w:cs="Arial"/>
          <w:b/>
          <w:bCs/>
          <w:color w:val="262626"/>
          <w:sz w:val="20"/>
          <w:szCs w:val="20"/>
        </w:rPr>
        <w:t>JAN – APR 2019</w:t>
      </w:r>
    </w:p>
    <w:p w14:paraId="1CCE152D" w14:textId="37F1AE35" w:rsidR="00627A77" w:rsidRPr="00627A77" w:rsidRDefault="002340D7" w:rsidP="00682B12">
      <w:pPr>
        <w:pStyle w:val="ListBullet"/>
        <w:numPr>
          <w:ilvl w:val="0"/>
          <w:numId w:val="8"/>
        </w:numPr>
        <w:spacing w:line="16" w:lineRule="atLeast"/>
        <w:rPr>
          <w:rFonts w:asciiTheme="majorHAnsi" w:hAnsiTheme="majorHAnsi" w:cs="Arial"/>
          <w:b/>
          <w:bCs/>
          <w:color w:val="262626"/>
          <w:sz w:val="20"/>
          <w:szCs w:val="20"/>
        </w:rPr>
      </w:pPr>
      <w:r>
        <w:rPr>
          <w:rFonts w:asciiTheme="majorHAnsi" w:hAnsiTheme="majorHAnsi" w:cs="Arial"/>
          <w:bCs/>
          <w:color w:val="262626"/>
          <w:sz w:val="20"/>
          <w:szCs w:val="20"/>
        </w:rPr>
        <w:t>Implemented</w:t>
      </w:r>
      <w:r w:rsidR="00627A77">
        <w:rPr>
          <w:rFonts w:asciiTheme="majorHAnsi" w:hAnsiTheme="majorHAnsi" w:cs="Arial"/>
          <w:bCs/>
          <w:color w:val="262626"/>
          <w:sz w:val="20"/>
          <w:szCs w:val="20"/>
        </w:rPr>
        <w:t xml:space="preserve"> LDA topic modelling to extract words which are related to the Employee or Society KPI.</w:t>
      </w:r>
    </w:p>
    <w:p w14:paraId="4F2BC609" w14:textId="3EEB659F" w:rsidR="00C1520C" w:rsidRPr="005F7D9B" w:rsidRDefault="00C1520C" w:rsidP="00682B12">
      <w:pPr>
        <w:pStyle w:val="ListBullet"/>
        <w:numPr>
          <w:ilvl w:val="0"/>
          <w:numId w:val="8"/>
        </w:numPr>
        <w:spacing w:line="16" w:lineRule="atLeast"/>
        <w:rPr>
          <w:rFonts w:asciiTheme="majorHAnsi" w:hAnsiTheme="majorHAnsi" w:cs="Arial"/>
          <w:b/>
          <w:bCs/>
          <w:color w:val="262626"/>
          <w:sz w:val="20"/>
          <w:szCs w:val="20"/>
        </w:rPr>
      </w:pPr>
      <w:r>
        <w:rPr>
          <w:rFonts w:cs="Arial"/>
          <w:bCs/>
          <w:color w:val="262626"/>
          <w:sz w:val="20"/>
          <w:szCs w:val="20"/>
        </w:rPr>
        <w:t>Performed data-cleaning using NLTK package</w:t>
      </w:r>
      <w:r w:rsidR="00627A77">
        <w:rPr>
          <w:rFonts w:cs="Arial"/>
          <w:bCs/>
          <w:color w:val="262626"/>
          <w:sz w:val="20"/>
          <w:szCs w:val="20"/>
        </w:rPr>
        <w:t xml:space="preserve"> WordNetLemmatizer and eliminated digits, special characters or stop words.</w:t>
      </w:r>
    </w:p>
    <w:p w14:paraId="5D592F91" w14:textId="2E6C0D7F" w:rsidR="00C1520C" w:rsidRPr="005F7D9B" w:rsidRDefault="002340D7" w:rsidP="00682B12">
      <w:pPr>
        <w:pStyle w:val="ListBullet"/>
        <w:numPr>
          <w:ilvl w:val="0"/>
          <w:numId w:val="8"/>
        </w:numPr>
        <w:spacing w:line="16" w:lineRule="atLeast"/>
        <w:rPr>
          <w:rFonts w:asciiTheme="majorHAnsi" w:hAnsiTheme="majorHAnsi" w:cs="Arial"/>
          <w:b/>
          <w:bCs/>
          <w:color w:val="262626"/>
          <w:sz w:val="20"/>
          <w:szCs w:val="20"/>
        </w:rPr>
      </w:pPr>
      <w:r>
        <w:rPr>
          <w:rFonts w:cs="Arial"/>
          <w:bCs/>
          <w:color w:val="262626"/>
          <w:sz w:val="20"/>
          <w:szCs w:val="20"/>
        </w:rPr>
        <w:t>Used tokenization &amp;</w:t>
      </w:r>
      <w:r w:rsidR="00C1520C">
        <w:rPr>
          <w:rFonts w:cs="Arial"/>
          <w:bCs/>
          <w:color w:val="262626"/>
          <w:sz w:val="20"/>
          <w:szCs w:val="20"/>
        </w:rPr>
        <w:t xml:space="preserve"> vectorization </w:t>
      </w:r>
      <w:r>
        <w:rPr>
          <w:rFonts w:cs="Arial"/>
          <w:bCs/>
          <w:color w:val="262626"/>
          <w:sz w:val="20"/>
          <w:szCs w:val="20"/>
        </w:rPr>
        <w:t>to tokenize and then convert the data into numerical form using sklearn packages.</w:t>
      </w:r>
    </w:p>
    <w:p w14:paraId="4182C7E2" w14:textId="09097F03" w:rsidR="00C1520C" w:rsidRPr="005F7D9B" w:rsidRDefault="00C1520C" w:rsidP="00682B12">
      <w:pPr>
        <w:pStyle w:val="ListBullet"/>
        <w:numPr>
          <w:ilvl w:val="0"/>
          <w:numId w:val="8"/>
        </w:numPr>
        <w:spacing w:line="16" w:lineRule="atLeast"/>
        <w:rPr>
          <w:rFonts w:asciiTheme="majorHAnsi" w:hAnsiTheme="majorHAnsi" w:cs="Arial"/>
          <w:b/>
          <w:bCs/>
          <w:color w:val="262626"/>
          <w:sz w:val="20"/>
          <w:szCs w:val="20"/>
        </w:rPr>
      </w:pPr>
      <w:r>
        <w:rPr>
          <w:rFonts w:cs="Arial"/>
          <w:bCs/>
          <w:color w:val="262626"/>
          <w:sz w:val="20"/>
          <w:szCs w:val="20"/>
        </w:rPr>
        <w:t>Evaluated word frequency of the required word-set</w:t>
      </w:r>
      <w:r w:rsidR="002340D7">
        <w:rPr>
          <w:rFonts w:cs="Arial"/>
          <w:bCs/>
          <w:color w:val="262626"/>
          <w:sz w:val="20"/>
          <w:szCs w:val="20"/>
        </w:rPr>
        <w:t xml:space="preserve"> in each individual document</w:t>
      </w:r>
      <w:r>
        <w:rPr>
          <w:rFonts w:cs="Arial"/>
          <w:bCs/>
          <w:color w:val="262626"/>
          <w:sz w:val="20"/>
          <w:szCs w:val="20"/>
        </w:rPr>
        <w:t xml:space="preserve"> using tf-idf method.</w:t>
      </w:r>
    </w:p>
    <w:p w14:paraId="513B0CC1" w14:textId="520078D6" w:rsidR="00C1520C" w:rsidRPr="00DF756D" w:rsidRDefault="002340D7" w:rsidP="00682B12">
      <w:pPr>
        <w:pStyle w:val="ListBullet"/>
        <w:numPr>
          <w:ilvl w:val="0"/>
          <w:numId w:val="8"/>
        </w:numPr>
        <w:spacing w:line="16" w:lineRule="atLeast"/>
        <w:rPr>
          <w:rFonts w:asciiTheme="majorHAnsi" w:hAnsiTheme="majorHAnsi" w:cs="Arial"/>
          <w:b/>
          <w:bCs/>
          <w:color w:val="262626"/>
          <w:sz w:val="20"/>
          <w:szCs w:val="20"/>
        </w:rPr>
      </w:pPr>
      <w:r>
        <w:rPr>
          <w:rFonts w:cs="Arial"/>
          <w:bCs/>
          <w:color w:val="262626"/>
          <w:sz w:val="20"/>
          <w:szCs w:val="20"/>
        </w:rPr>
        <w:t xml:space="preserve">Successfully achieved a </w:t>
      </w:r>
      <w:r w:rsidRPr="00C81148">
        <w:rPr>
          <w:rFonts w:cs="Arial"/>
          <w:b/>
          <w:bCs/>
          <w:color w:val="262626"/>
          <w:sz w:val="20"/>
          <w:szCs w:val="20"/>
        </w:rPr>
        <w:t>72.72% accuracy</w:t>
      </w:r>
      <w:r>
        <w:rPr>
          <w:rFonts w:cs="Arial"/>
          <w:bCs/>
          <w:color w:val="262626"/>
          <w:sz w:val="20"/>
          <w:szCs w:val="20"/>
        </w:rPr>
        <w:t xml:space="preserve"> on implementing the</w:t>
      </w:r>
      <w:r w:rsidR="00C1520C">
        <w:rPr>
          <w:rFonts w:cs="Arial"/>
          <w:bCs/>
          <w:color w:val="262626"/>
          <w:sz w:val="20"/>
          <w:szCs w:val="20"/>
        </w:rPr>
        <w:t xml:space="preserve"> classification module (Random forest Classifier) to classify documents which included Employee or Society KPI’s from the give</w:t>
      </w:r>
      <w:r w:rsidR="00774BCF">
        <w:rPr>
          <w:rFonts w:cs="Arial"/>
          <w:bCs/>
          <w:color w:val="262626"/>
          <w:sz w:val="20"/>
          <w:szCs w:val="20"/>
        </w:rPr>
        <w:t>n</w:t>
      </w:r>
      <w:r w:rsidR="00C1520C">
        <w:rPr>
          <w:rFonts w:cs="Arial"/>
          <w:bCs/>
          <w:color w:val="262626"/>
          <w:sz w:val="20"/>
          <w:szCs w:val="20"/>
        </w:rPr>
        <w:t xml:space="preserve"> data of academic and business papers</w:t>
      </w:r>
      <w:r w:rsidR="00C42143">
        <w:rPr>
          <w:rFonts w:cs="Arial"/>
          <w:bCs/>
          <w:color w:val="262626"/>
          <w:sz w:val="20"/>
          <w:szCs w:val="20"/>
        </w:rPr>
        <w:t>.</w:t>
      </w:r>
    </w:p>
    <w:p w14:paraId="61653847" w14:textId="5646CFD0" w:rsidR="00C1520C" w:rsidRPr="00DF756D" w:rsidRDefault="00C1520C" w:rsidP="00682B12">
      <w:pPr>
        <w:pStyle w:val="ListBullet"/>
        <w:numPr>
          <w:ilvl w:val="0"/>
          <w:numId w:val="8"/>
        </w:numPr>
        <w:spacing w:after="60" w:line="16" w:lineRule="atLeast"/>
        <w:rPr>
          <w:rFonts w:asciiTheme="majorHAnsi" w:hAnsiTheme="majorHAnsi" w:cs="Arial"/>
          <w:b/>
          <w:bCs/>
          <w:color w:val="262626"/>
          <w:sz w:val="20"/>
          <w:szCs w:val="20"/>
        </w:rPr>
      </w:pPr>
      <w:r w:rsidRPr="00DF756D">
        <w:rPr>
          <w:rFonts w:cs="Arial"/>
          <w:b/>
          <w:bCs/>
          <w:color w:val="262626"/>
          <w:sz w:val="20"/>
          <w:szCs w:val="20"/>
        </w:rPr>
        <w:t>Technologies Used: Python, Sci-kit Learn, NLTK, Regular Expressions.</w:t>
      </w:r>
      <w:r w:rsidR="00C42143">
        <w:rPr>
          <w:rFonts w:cs="Arial"/>
          <w:b/>
          <w:bCs/>
          <w:color w:val="262626"/>
          <w:sz w:val="20"/>
          <w:szCs w:val="20"/>
        </w:rPr>
        <w:t xml:space="preserve">  [</w:t>
      </w:r>
      <w:hyperlink r:id="rId11" w:history="1">
        <w:r w:rsidR="00C42143" w:rsidRPr="00734600">
          <w:rPr>
            <w:rStyle w:val="Hyperlink"/>
            <w:rFonts w:cs="Arial"/>
            <w:bCs/>
            <w:sz w:val="20"/>
            <w:szCs w:val="20"/>
          </w:rPr>
          <w:t>Project Documentation</w:t>
        </w:r>
      </w:hyperlink>
      <w:r w:rsidR="00C42143">
        <w:rPr>
          <w:rFonts w:cs="Arial"/>
          <w:bCs/>
          <w:color w:val="262626"/>
          <w:sz w:val="20"/>
          <w:szCs w:val="20"/>
        </w:rPr>
        <w:t>]</w:t>
      </w:r>
    </w:p>
    <w:p w14:paraId="032CF8C7" w14:textId="3CF53719" w:rsidR="00C1520C" w:rsidRDefault="00C1520C" w:rsidP="00AB7B31">
      <w:pPr>
        <w:pStyle w:val="Heading2"/>
        <w:spacing w:before="0" w:after="0" w:line="240" w:lineRule="exact"/>
        <w:ind w:hanging="86"/>
        <w:rPr>
          <w:sz w:val="20"/>
          <w:szCs w:val="20"/>
        </w:rPr>
      </w:pPr>
      <w:r>
        <w:rPr>
          <w:sz w:val="20"/>
          <w:szCs w:val="20"/>
        </w:rPr>
        <w:t>Book Recommendation System</w:t>
      </w:r>
      <w:r w:rsidR="0013670F">
        <w:rPr>
          <w:sz w:val="20"/>
          <w:szCs w:val="20"/>
        </w:rPr>
        <w:tab/>
      </w:r>
      <w:r w:rsidR="00774BCF">
        <w:rPr>
          <w:sz w:val="20"/>
          <w:szCs w:val="20"/>
        </w:rPr>
        <w:t xml:space="preserve"> </w:t>
      </w:r>
      <w:r w:rsidR="0013670F">
        <w:rPr>
          <w:sz w:val="20"/>
          <w:szCs w:val="20"/>
        </w:rPr>
        <w:tab/>
      </w:r>
      <w:r w:rsidR="0013670F">
        <w:rPr>
          <w:sz w:val="20"/>
          <w:szCs w:val="20"/>
        </w:rPr>
        <w:tab/>
      </w:r>
      <w:r w:rsidR="0013670F">
        <w:rPr>
          <w:sz w:val="20"/>
          <w:szCs w:val="20"/>
        </w:rPr>
        <w:tab/>
      </w:r>
      <w:r w:rsidR="0013670F">
        <w:rPr>
          <w:sz w:val="20"/>
          <w:szCs w:val="20"/>
        </w:rPr>
        <w:tab/>
      </w:r>
      <w:r w:rsidR="0013670F">
        <w:rPr>
          <w:sz w:val="20"/>
          <w:szCs w:val="20"/>
        </w:rPr>
        <w:tab/>
      </w:r>
      <w:r w:rsidR="00122E35">
        <w:rPr>
          <w:sz w:val="20"/>
          <w:szCs w:val="20"/>
        </w:rPr>
        <w:tab/>
      </w:r>
      <w:r w:rsidR="00122E35">
        <w:rPr>
          <w:sz w:val="20"/>
          <w:szCs w:val="20"/>
        </w:rPr>
        <w:tab/>
      </w:r>
      <w:r w:rsidR="00E26A4F">
        <w:rPr>
          <w:sz w:val="20"/>
          <w:szCs w:val="20"/>
        </w:rPr>
        <w:t xml:space="preserve">            </w:t>
      </w:r>
      <w:r>
        <w:rPr>
          <w:sz w:val="20"/>
          <w:szCs w:val="20"/>
        </w:rPr>
        <w:t>aug – Dec 2018</w:t>
      </w:r>
    </w:p>
    <w:p w14:paraId="6F509CDE" w14:textId="547A11E1" w:rsidR="00C1520C" w:rsidRPr="008C5D74" w:rsidRDefault="00C1520C" w:rsidP="00682B12">
      <w:pPr>
        <w:pStyle w:val="ListBullet"/>
        <w:numPr>
          <w:ilvl w:val="0"/>
          <w:numId w:val="9"/>
        </w:numPr>
        <w:spacing w:after="0" w:line="240" w:lineRule="exact"/>
        <w:rPr>
          <w:sz w:val="24"/>
          <w:szCs w:val="20"/>
        </w:rPr>
      </w:pPr>
      <w:r>
        <w:rPr>
          <w:sz w:val="20"/>
        </w:rPr>
        <w:t>Developed a</w:t>
      </w:r>
      <w:r w:rsidRPr="00D52005">
        <w:rPr>
          <w:sz w:val="20"/>
        </w:rPr>
        <w:t xml:space="preserve"> system </w:t>
      </w:r>
      <w:r>
        <w:rPr>
          <w:sz w:val="20"/>
        </w:rPr>
        <w:t xml:space="preserve">which </w:t>
      </w:r>
      <w:r w:rsidRPr="00D52005">
        <w:rPr>
          <w:sz w:val="20"/>
        </w:rPr>
        <w:t xml:space="preserve">provides </w:t>
      </w:r>
      <w:r w:rsidR="00774BCF">
        <w:rPr>
          <w:sz w:val="20"/>
        </w:rPr>
        <w:t>different</w:t>
      </w:r>
      <w:r w:rsidRPr="00D52005">
        <w:rPr>
          <w:sz w:val="20"/>
        </w:rPr>
        <w:t xml:space="preserve"> types of recommendations based on book author, publication, ratings, location, age that in turn enhances the quality of information provided by system.</w:t>
      </w:r>
      <w:r w:rsidR="00774BCF">
        <w:rPr>
          <w:sz w:val="20"/>
        </w:rPr>
        <w:t xml:space="preserve"> (use tech words)</w:t>
      </w:r>
    </w:p>
    <w:p w14:paraId="6A0CBF79" w14:textId="7E87969F" w:rsidR="008C5D74" w:rsidRPr="008C5D74" w:rsidRDefault="008C5D74" w:rsidP="00682B12">
      <w:pPr>
        <w:pStyle w:val="ListBullet"/>
        <w:numPr>
          <w:ilvl w:val="0"/>
          <w:numId w:val="9"/>
        </w:numPr>
        <w:spacing w:after="0" w:line="240" w:lineRule="exact"/>
        <w:rPr>
          <w:sz w:val="24"/>
          <w:szCs w:val="20"/>
        </w:rPr>
      </w:pPr>
      <w:r>
        <w:rPr>
          <w:sz w:val="20"/>
          <w:szCs w:val="20"/>
        </w:rPr>
        <w:t>Performed various stages of data-cleaning on the Books-Crossing training dataset.</w:t>
      </w:r>
    </w:p>
    <w:p w14:paraId="345B6EF4" w14:textId="431B6A5A" w:rsidR="008C5D74" w:rsidRPr="008C5D74" w:rsidRDefault="008C5D74" w:rsidP="00682B12">
      <w:pPr>
        <w:pStyle w:val="ListBullet"/>
        <w:numPr>
          <w:ilvl w:val="0"/>
          <w:numId w:val="9"/>
        </w:numPr>
        <w:spacing w:after="0" w:line="240" w:lineRule="exact"/>
        <w:rPr>
          <w:sz w:val="24"/>
          <w:szCs w:val="20"/>
        </w:rPr>
      </w:pPr>
      <w:r>
        <w:rPr>
          <w:sz w:val="20"/>
          <w:szCs w:val="20"/>
        </w:rPr>
        <w:t>Trained the model with the cleansed Books-Crossing dataset.</w:t>
      </w:r>
    </w:p>
    <w:p w14:paraId="2448FDF1" w14:textId="011FE332" w:rsidR="00C1520C" w:rsidRPr="00645609" w:rsidRDefault="00C1520C" w:rsidP="00682B12">
      <w:pPr>
        <w:pStyle w:val="ListBullet"/>
        <w:numPr>
          <w:ilvl w:val="0"/>
          <w:numId w:val="9"/>
        </w:numPr>
        <w:spacing w:after="0" w:line="240" w:lineRule="exact"/>
        <w:rPr>
          <w:sz w:val="24"/>
          <w:szCs w:val="20"/>
        </w:rPr>
      </w:pPr>
      <w:r>
        <w:rPr>
          <w:sz w:val="20"/>
          <w:szCs w:val="20"/>
        </w:rPr>
        <w:t>Constructed and implemented the KNN Algorithm and Item-Based Collaborative filtering models.</w:t>
      </w:r>
      <w:r w:rsidR="00774BCF">
        <w:rPr>
          <w:sz w:val="20"/>
          <w:szCs w:val="20"/>
        </w:rPr>
        <w:t xml:space="preserve"> (Use clustering word)</w:t>
      </w:r>
    </w:p>
    <w:p w14:paraId="365B03DF" w14:textId="6ECE0F75" w:rsidR="008C5D74" w:rsidRPr="008C5D74" w:rsidRDefault="008C5D74" w:rsidP="00682B12">
      <w:pPr>
        <w:pStyle w:val="ListBullet"/>
        <w:numPr>
          <w:ilvl w:val="0"/>
          <w:numId w:val="9"/>
        </w:numPr>
        <w:spacing w:after="60" w:line="240" w:lineRule="auto"/>
        <w:contextualSpacing w:val="0"/>
        <w:rPr>
          <w:b/>
          <w:sz w:val="24"/>
          <w:szCs w:val="20"/>
        </w:rPr>
      </w:pPr>
      <w:r w:rsidRPr="00CB0B33">
        <w:rPr>
          <w:b/>
          <w:sz w:val="20"/>
        </w:rPr>
        <w:t>Technologies Used: Python, Sci-kit Learn, Tensor flow.</w:t>
      </w:r>
      <w:r w:rsidR="00C42143">
        <w:rPr>
          <w:b/>
          <w:sz w:val="20"/>
        </w:rPr>
        <w:t xml:space="preserve"> </w:t>
      </w:r>
      <w:r w:rsidR="00C42143">
        <w:rPr>
          <w:rFonts w:cs="Arial"/>
          <w:b/>
          <w:bCs/>
          <w:color w:val="262626"/>
          <w:sz w:val="20"/>
          <w:szCs w:val="20"/>
        </w:rPr>
        <w:t>[</w:t>
      </w:r>
      <w:hyperlink r:id="rId12" w:history="1">
        <w:r w:rsidR="00C42143" w:rsidRPr="002D038C">
          <w:rPr>
            <w:rStyle w:val="Hyperlink"/>
            <w:rFonts w:cs="Arial"/>
            <w:bCs/>
            <w:sz w:val="20"/>
            <w:szCs w:val="20"/>
          </w:rPr>
          <w:t>Project Documentation</w:t>
        </w:r>
      </w:hyperlink>
      <w:r w:rsidR="00C42143">
        <w:rPr>
          <w:rFonts w:cs="Arial"/>
          <w:bCs/>
          <w:color w:val="262626"/>
          <w:sz w:val="20"/>
          <w:szCs w:val="20"/>
        </w:rPr>
        <w:t>]</w:t>
      </w:r>
    </w:p>
    <w:p w14:paraId="76388441" w14:textId="31973E26" w:rsidR="00C1520C" w:rsidRDefault="00C1520C" w:rsidP="00AB7B31">
      <w:pPr>
        <w:pStyle w:val="ListBullet"/>
        <w:numPr>
          <w:ilvl w:val="0"/>
          <w:numId w:val="0"/>
        </w:numPr>
        <w:spacing w:after="0" w:line="240" w:lineRule="exact"/>
        <w:ind w:hanging="86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</w:pPr>
      <w:r w:rsidRPr="0056183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TRACKING OF INDIVIDUAL PACKAGE FOR INDIAN RAILWAYS (NATIONAL LEVEL PROJECT)</w:t>
      </w:r>
      <w:r w:rsidR="00122E35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ab/>
      </w:r>
      <w:r w:rsidRPr="0056183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 xml:space="preserve"> </w:t>
      </w:r>
      <w:r w:rsidR="00E26A4F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 xml:space="preserve">            </w:t>
      </w:r>
      <w:r w:rsidRPr="0056183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JAN</w:t>
      </w:r>
      <w:r w:rsidR="00E26A4F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 xml:space="preserve"> </w:t>
      </w:r>
      <w:r w:rsidRPr="00561832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 xml:space="preserve">– APR </w:t>
      </w: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0"/>
          <w:szCs w:val="20"/>
        </w:rPr>
        <w:t>2017</w:t>
      </w:r>
    </w:p>
    <w:p w14:paraId="28FF641A" w14:textId="1A9C52EC" w:rsidR="009543F0" w:rsidRPr="009543F0" w:rsidRDefault="009543F0" w:rsidP="00682B12">
      <w:pPr>
        <w:pStyle w:val="ListBullet"/>
        <w:numPr>
          <w:ilvl w:val="0"/>
          <w:numId w:val="10"/>
        </w:numPr>
        <w:spacing w:after="0"/>
        <w:rPr>
          <w:b/>
          <w:sz w:val="20"/>
        </w:rPr>
      </w:pPr>
      <w:r w:rsidRPr="009543F0">
        <w:rPr>
          <w:sz w:val="20"/>
        </w:rPr>
        <w:t xml:space="preserve">Built a system that tracks the package which was booked through Indian Railways using QR code scan technology. </w:t>
      </w:r>
    </w:p>
    <w:p w14:paraId="51CCCB1F" w14:textId="7FB04977" w:rsidR="009543F0" w:rsidRPr="009543F0" w:rsidRDefault="009543F0" w:rsidP="00682B12">
      <w:pPr>
        <w:pStyle w:val="ListBullet"/>
        <w:numPr>
          <w:ilvl w:val="0"/>
          <w:numId w:val="10"/>
        </w:numPr>
        <w:spacing w:after="0"/>
        <w:rPr>
          <w:b/>
          <w:sz w:val="20"/>
        </w:rPr>
      </w:pPr>
      <w:r w:rsidRPr="009543F0">
        <w:rPr>
          <w:sz w:val="20"/>
        </w:rPr>
        <w:t>The major modules developed in the project were Client-side website for tracking, mobile application for scanning the QR codes and Web Scraping backend process to scrape the real-time status of the trains.</w:t>
      </w:r>
    </w:p>
    <w:p w14:paraId="6F77F3F1" w14:textId="03F5651D" w:rsidR="009543F0" w:rsidRPr="009543F0" w:rsidRDefault="009543F0" w:rsidP="00682B12">
      <w:pPr>
        <w:pStyle w:val="ListBullet"/>
        <w:numPr>
          <w:ilvl w:val="0"/>
          <w:numId w:val="10"/>
        </w:numPr>
        <w:spacing w:after="0"/>
        <w:rPr>
          <w:b/>
          <w:sz w:val="20"/>
        </w:rPr>
      </w:pPr>
      <w:r w:rsidRPr="009543F0">
        <w:rPr>
          <w:sz w:val="20"/>
        </w:rPr>
        <w:t xml:space="preserve">Implemented Web Scraping using Python, QR module and developed the Client-side website for tracking. </w:t>
      </w:r>
    </w:p>
    <w:p w14:paraId="4C7C8F9E" w14:textId="0C3F4E22" w:rsidR="001F2E32" w:rsidRPr="00B97151" w:rsidRDefault="009543F0" w:rsidP="00682B12">
      <w:pPr>
        <w:pStyle w:val="ListBullet"/>
        <w:numPr>
          <w:ilvl w:val="0"/>
          <w:numId w:val="10"/>
        </w:numPr>
        <w:spacing w:after="0"/>
        <w:rPr>
          <w:b/>
          <w:sz w:val="20"/>
        </w:rPr>
      </w:pPr>
      <w:r w:rsidRPr="009543F0">
        <w:rPr>
          <w:b/>
          <w:sz w:val="20"/>
        </w:rPr>
        <w:t>Technologies used: Python, HTML, CSS, PHP, SQL, Java</w:t>
      </w:r>
      <w:r w:rsidRPr="009543F0">
        <w:rPr>
          <w:sz w:val="20"/>
        </w:rPr>
        <w:t xml:space="preserve">. </w:t>
      </w:r>
      <w:r w:rsidR="00C42143">
        <w:rPr>
          <w:rFonts w:cs="Arial"/>
          <w:b/>
          <w:bCs/>
          <w:color w:val="262626"/>
          <w:sz w:val="20"/>
          <w:szCs w:val="20"/>
        </w:rPr>
        <w:t>[</w:t>
      </w:r>
      <w:hyperlink r:id="rId13" w:history="1">
        <w:r w:rsidR="00C42143" w:rsidRPr="002D038C">
          <w:rPr>
            <w:rStyle w:val="Hyperlink"/>
            <w:rFonts w:cs="Arial"/>
            <w:bCs/>
            <w:sz w:val="20"/>
            <w:szCs w:val="20"/>
          </w:rPr>
          <w:t>Project Documentation</w:t>
        </w:r>
      </w:hyperlink>
      <w:r w:rsidR="00C42143">
        <w:rPr>
          <w:rFonts w:cs="Arial"/>
          <w:bCs/>
          <w:color w:val="262626"/>
          <w:sz w:val="20"/>
          <w:szCs w:val="20"/>
        </w:rPr>
        <w:t>]</w:t>
      </w:r>
    </w:p>
    <w:p w14:paraId="55BBD034" w14:textId="6E36C097" w:rsidR="00B97151" w:rsidRDefault="00B97151" w:rsidP="00A700E5">
      <w:pPr>
        <w:pStyle w:val="Heading1"/>
        <w:pBdr>
          <w:bottom w:val="single" w:sz="4" w:space="1" w:color="auto"/>
        </w:pBdr>
        <w:spacing w:before="0" w:line="16" w:lineRule="atLeast"/>
        <w:ind w:hanging="90"/>
        <w:rPr>
          <w:sz w:val="22"/>
          <w:szCs w:val="20"/>
        </w:rPr>
      </w:pPr>
      <w:r>
        <w:rPr>
          <w:sz w:val="22"/>
          <w:szCs w:val="20"/>
        </w:rPr>
        <w:t>Certifications</w:t>
      </w:r>
    </w:p>
    <w:p w14:paraId="70DFD358" w14:textId="39136BB7" w:rsidR="00B97151" w:rsidRPr="00C42143" w:rsidRDefault="00B97151" w:rsidP="00682B12">
      <w:pPr>
        <w:pStyle w:val="ListBullet"/>
        <w:numPr>
          <w:ilvl w:val="0"/>
          <w:numId w:val="4"/>
        </w:numPr>
        <w:spacing w:after="0"/>
        <w:rPr>
          <w:b/>
          <w:sz w:val="20"/>
        </w:rPr>
      </w:pPr>
      <w:r w:rsidRPr="00B97151">
        <w:rPr>
          <w:b/>
          <w:sz w:val="20"/>
        </w:rPr>
        <w:t xml:space="preserve">Neural Networks and Deep Learning – </w:t>
      </w:r>
      <w:hyperlink r:id="rId14" w:history="1">
        <w:r w:rsidRPr="00FF4984">
          <w:rPr>
            <w:rStyle w:val="Hyperlink"/>
            <w:b/>
            <w:sz w:val="20"/>
          </w:rPr>
          <w:t>Coursera</w:t>
        </w:r>
      </w:hyperlink>
    </w:p>
    <w:p w14:paraId="1D82267F" w14:textId="037EA0B6" w:rsidR="001F2E32" w:rsidRPr="000A51C8" w:rsidRDefault="001F2E32" w:rsidP="00C42143">
      <w:pPr>
        <w:pStyle w:val="ListBullet"/>
        <w:numPr>
          <w:ilvl w:val="0"/>
          <w:numId w:val="0"/>
        </w:numPr>
        <w:spacing w:line="16" w:lineRule="atLeast"/>
        <w:ind w:hanging="90"/>
        <w:rPr>
          <w:b/>
          <w:sz w:val="20"/>
          <w:szCs w:val="20"/>
        </w:rPr>
      </w:pPr>
    </w:p>
    <w:sectPr w:rsidR="001F2E32" w:rsidRPr="000A51C8" w:rsidSect="00A700E5">
      <w:footerReference w:type="default" r:id="rId15"/>
      <w:pgSz w:w="12240" w:h="15840"/>
      <w:pgMar w:top="450" w:right="720" w:bottom="36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1EF06" w14:textId="77777777" w:rsidR="003B0595" w:rsidRDefault="003B0595">
      <w:pPr>
        <w:spacing w:after="0"/>
      </w:pPr>
      <w:r>
        <w:separator/>
      </w:r>
    </w:p>
  </w:endnote>
  <w:endnote w:type="continuationSeparator" w:id="0">
    <w:p w14:paraId="06B6F978" w14:textId="77777777" w:rsidR="003B0595" w:rsidRDefault="003B05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3E2C0" w14:textId="77777777" w:rsidR="00B54ECD" w:rsidRDefault="00B54EC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20CD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B7EC9" w14:textId="77777777" w:rsidR="003B0595" w:rsidRDefault="003B0595">
      <w:pPr>
        <w:spacing w:after="0"/>
      </w:pPr>
      <w:r>
        <w:separator/>
      </w:r>
    </w:p>
  </w:footnote>
  <w:footnote w:type="continuationSeparator" w:id="0">
    <w:p w14:paraId="23F729C7" w14:textId="77777777" w:rsidR="003B0595" w:rsidRDefault="003B05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14011684"/>
    <w:multiLevelType w:val="multilevel"/>
    <w:tmpl w:val="5842541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2CC82D94"/>
    <w:multiLevelType w:val="multilevel"/>
    <w:tmpl w:val="671ADD2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43AC6FBE"/>
    <w:multiLevelType w:val="multilevel"/>
    <w:tmpl w:val="1D8C0D30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4" w15:restartNumberingAfterBreak="0">
    <w:nsid w:val="4EE32EBC"/>
    <w:multiLevelType w:val="multilevel"/>
    <w:tmpl w:val="5FCEFB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5" w15:restartNumberingAfterBreak="0">
    <w:nsid w:val="519C1692"/>
    <w:multiLevelType w:val="multilevel"/>
    <w:tmpl w:val="20107E8C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6" w15:restartNumberingAfterBreak="0">
    <w:nsid w:val="5CAC6A41"/>
    <w:multiLevelType w:val="multilevel"/>
    <w:tmpl w:val="08E2331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7" w15:restartNumberingAfterBreak="0">
    <w:nsid w:val="6A5D2D7B"/>
    <w:multiLevelType w:val="hybridMultilevel"/>
    <w:tmpl w:val="6590CCD6"/>
    <w:lvl w:ilvl="0" w:tplc="879E5B4C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9" w15:restartNumberingAfterBreak="0">
    <w:nsid w:val="717F662F"/>
    <w:multiLevelType w:val="multilevel"/>
    <w:tmpl w:val="EAD4660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6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A85"/>
    <w:rsid w:val="00024086"/>
    <w:rsid w:val="00034BCC"/>
    <w:rsid w:val="00056D96"/>
    <w:rsid w:val="00091AE1"/>
    <w:rsid w:val="00096DC9"/>
    <w:rsid w:val="000A4F59"/>
    <w:rsid w:val="000A51C8"/>
    <w:rsid w:val="000B2066"/>
    <w:rsid w:val="000E49D0"/>
    <w:rsid w:val="000E5CB5"/>
    <w:rsid w:val="000F2D19"/>
    <w:rsid w:val="00106FD2"/>
    <w:rsid w:val="00122E35"/>
    <w:rsid w:val="0013670F"/>
    <w:rsid w:val="00141A4C"/>
    <w:rsid w:val="00165D5F"/>
    <w:rsid w:val="0017530D"/>
    <w:rsid w:val="00181378"/>
    <w:rsid w:val="00183F31"/>
    <w:rsid w:val="00197536"/>
    <w:rsid w:val="001B1FF1"/>
    <w:rsid w:val="001B29CF"/>
    <w:rsid w:val="001B367F"/>
    <w:rsid w:val="001C3497"/>
    <w:rsid w:val="001E3913"/>
    <w:rsid w:val="001F2E32"/>
    <w:rsid w:val="00200F85"/>
    <w:rsid w:val="00202BA3"/>
    <w:rsid w:val="002069CA"/>
    <w:rsid w:val="00210439"/>
    <w:rsid w:val="00230143"/>
    <w:rsid w:val="002340D7"/>
    <w:rsid w:val="00236582"/>
    <w:rsid w:val="002400DC"/>
    <w:rsid w:val="0025045C"/>
    <w:rsid w:val="0028220F"/>
    <w:rsid w:val="002A2772"/>
    <w:rsid w:val="002C5942"/>
    <w:rsid w:val="002D038C"/>
    <w:rsid w:val="00323673"/>
    <w:rsid w:val="00356C14"/>
    <w:rsid w:val="003870C7"/>
    <w:rsid w:val="003B0595"/>
    <w:rsid w:val="003E1BD1"/>
    <w:rsid w:val="003F3AFA"/>
    <w:rsid w:val="004034A7"/>
    <w:rsid w:val="004500B0"/>
    <w:rsid w:val="00453325"/>
    <w:rsid w:val="004565DB"/>
    <w:rsid w:val="004906F9"/>
    <w:rsid w:val="0049233C"/>
    <w:rsid w:val="004B20CD"/>
    <w:rsid w:val="004B5A25"/>
    <w:rsid w:val="004D2AAD"/>
    <w:rsid w:val="004F54AD"/>
    <w:rsid w:val="00517E3C"/>
    <w:rsid w:val="00535C88"/>
    <w:rsid w:val="005529EE"/>
    <w:rsid w:val="00554835"/>
    <w:rsid w:val="00561832"/>
    <w:rsid w:val="005B2C6C"/>
    <w:rsid w:val="005C2303"/>
    <w:rsid w:val="005C7287"/>
    <w:rsid w:val="005D1416"/>
    <w:rsid w:val="005F7D9B"/>
    <w:rsid w:val="006031D0"/>
    <w:rsid w:val="00617B26"/>
    <w:rsid w:val="006270A9"/>
    <w:rsid w:val="00627A77"/>
    <w:rsid w:val="00640129"/>
    <w:rsid w:val="00645609"/>
    <w:rsid w:val="006643A2"/>
    <w:rsid w:val="00675956"/>
    <w:rsid w:val="00681034"/>
    <w:rsid w:val="00682B12"/>
    <w:rsid w:val="006D0BE1"/>
    <w:rsid w:val="006D5E0E"/>
    <w:rsid w:val="006E487B"/>
    <w:rsid w:val="00720CDE"/>
    <w:rsid w:val="00734600"/>
    <w:rsid w:val="00743BCE"/>
    <w:rsid w:val="00753462"/>
    <w:rsid w:val="007746C2"/>
    <w:rsid w:val="00774BCF"/>
    <w:rsid w:val="0078133D"/>
    <w:rsid w:val="00781DF0"/>
    <w:rsid w:val="007841C7"/>
    <w:rsid w:val="007A0934"/>
    <w:rsid w:val="007A76EB"/>
    <w:rsid w:val="007C7958"/>
    <w:rsid w:val="007E3E10"/>
    <w:rsid w:val="007F3410"/>
    <w:rsid w:val="00816216"/>
    <w:rsid w:val="00821C8E"/>
    <w:rsid w:val="0083013F"/>
    <w:rsid w:val="00857941"/>
    <w:rsid w:val="0087734B"/>
    <w:rsid w:val="00887B26"/>
    <w:rsid w:val="0089074E"/>
    <w:rsid w:val="00894B87"/>
    <w:rsid w:val="008C5D74"/>
    <w:rsid w:val="009543F0"/>
    <w:rsid w:val="00962B7A"/>
    <w:rsid w:val="00994B4E"/>
    <w:rsid w:val="00994C9F"/>
    <w:rsid w:val="00996C55"/>
    <w:rsid w:val="009C5470"/>
    <w:rsid w:val="009D5933"/>
    <w:rsid w:val="009F2632"/>
    <w:rsid w:val="00A052A5"/>
    <w:rsid w:val="00A36137"/>
    <w:rsid w:val="00A50447"/>
    <w:rsid w:val="00A561AF"/>
    <w:rsid w:val="00A63CD2"/>
    <w:rsid w:val="00A658B0"/>
    <w:rsid w:val="00A700E5"/>
    <w:rsid w:val="00A701D8"/>
    <w:rsid w:val="00A843BF"/>
    <w:rsid w:val="00A84A85"/>
    <w:rsid w:val="00A953AA"/>
    <w:rsid w:val="00AB7B31"/>
    <w:rsid w:val="00AD6531"/>
    <w:rsid w:val="00AF6CD3"/>
    <w:rsid w:val="00B0416C"/>
    <w:rsid w:val="00B25917"/>
    <w:rsid w:val="00B4006A"/>
    <w:rsid w:val="00B45DE1"/>
    <w:rsid w:val="00B54711"/>
    <w:rsid w:val="00B54ECD"/>
    <w:rsid w:val="00B603A2"/>
    <w:rsid w:val="00B75676"/>
    <w:rsid w:val="00B96E9A"/>
    <w:rsid w:val="00B97151"/>
    <w:rsid w:val="00B97427"/>
    <w:rsid w:val="00BA7CE9"/>
    <w:rsid w:val="00BC5418"/>
    <w:rsid w:val="00BD768D"/>
    <w:rsid w:val="00BE7564"/>
    <w:rsid w:val="00BE7CDB"/>
    <w:rsid w:val="00C1520C"/>
    <w:rsid w:val="00C218BC"/>
    <w:rsid w:val="00C42143"/>
    <w:rsid w:val="00C61F8E"/>
    <w:rsid w:val="00C81148"/>
    <w:rsid w:val="00CA067C"/>
    <w:rsid w:val="00CB0B33"/>
    <w:rsid w:val="00CB5E1B"/>
    <w:rsid w:val="00CE4CCD"/>
    <w:rsid w:val="00CF26D6"/>
    <w:rsid w:val="00CF799F"/>
    <w:rsid w:val="00D02BAD"/>
    <w:rsid w:val="00D52005"/>
    <w:rsid w:val="00D55F0E"/>
    <w:rsid w:val="00D6447D"/>
    <w:rsid w:val="00D851DD"/>
    <w:rsid w:val="00DA2452"/>
    <w:rsid w:val="00DC2497"/>
    <w:rsid w:val="00DD0B17"/>
    <w:rsid w:val="00DD6640"/>
    <w:rsid w:val="00DF19D4"/>
    <w:rsid w:val="00DF4882"/>
    <w:rsid w:val="00DF756D"/>
    <w:rsid w:val="00E1004B"/>
    <w:rsid w:val="00E21A24"/>
    <w:rsid w:val="00E26A4F"/>
    <w:rsid w:val="00E33FF0"/>
    <w:rsid w:val="00E47F69"/>
    <w:rsid w:val="00E83E4B"/>
    <w:rsid w:val="00E87BA0"/>
    <w:rsid w:val="00E925F2"/>
    <w:rsid w:val="00EB0286"/>
    <w:rsid w:val="00EB049A"/>
    <w:rsid w:val="00ED7501"/>
    <w:rsid w:val="00F137A1"/>
    <w:rsid w:val="00F4512A"/>
    <w:rsid w:val="00F73B02"/>
    <w:rsid w:val="00FA1B5D"/>
    <w:rsid w:val="00FB5AB9"/>
    <w:rsid w:val="00FD302C"/>
    <w:rsid w:val="00FE0AC4"/>
    <w:rsid w:val="00FF4984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3B4C4"/>
  <w15:chartTrackingRefBased/>
  <w15:docId w15:val="{1481FE44-E3EF-43E7-AB4E-A6D491F7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A84A85"/>
    <w:pPr>
      <w:spacing w:after="0"/>
      <w:contextualSpacing/>
    </w:pPr>
    <w:rPr>
      <w:rFonts w:eastAsiaTheme="minorHAnsi"/>
      <w:color w:val="595959" w:themeColor="text1" w:themeTint="A6"/>
      <w:lang w:eastAsia="en-US"/>
    </w:rPr>
    <w:tblPr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F2E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034B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0F8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42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sargshah1496@gmail.com" TargetMode="External"/><Relationship Id="rId13" Type="http://schemas.openxmlformats.org/officeDocument/2006/relationships/hyperlink" Target="https://github.com/nisarg1496/Individual-Parcel-Tracking-for-Indian-railways/blob/master/7893/Project%20Description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isarg1496/Books-Recommendation-System/blob/master/Book-Recomendation-System-master/Project%20Proposal.pdf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isarg1496/Key-Performance-Indicator-Analysis/blob/master/Project_2_Report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github.com/nisarg149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nisargsh" TargetMode="External"/><Relationship Id="rId14" Type="http://schemas.openxmlformats.org/officeDocument/2006/relationships/hyperlink" Target="https://www.coursera.org/account/accomplishments/verify/ELJETPNV9XDZ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sarg%20Shah\AppData\Local\Packages\Microsoft.Office.Desktop_8wekyb3d8bbwe\LocalCache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D645B671B843E0AC41B9710E05D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B56C1-E9B7-4BE8-99C4-5C1BF093D52F}"/>
      </w:docPartPr>
      <w:docPartBody>
        <w:p w:rsidR="00CD6314" w:rsidRDefault="00CD6314">
          <w:pPr>
            <w:pStyle w:val="5AD645B671B843E0AC41B9710E05D33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14"/>
    <w:rsid w:val="000A64E4"/>
    <w:rsid w:val="003364E8"/>
    <w:rsid w:val="00386919"/>
    <w:rsid w:val="003C381A"/>
    <w:rsid w:val="003C7B13"/>
    <w:rsid w:val="003E0B78"/>
    <w:rsid w:val="00431333"/>
    <w:rsid w:val="00453FDC"/>
    <w:rsid w:val="0052467C"/>
    <w:rsid w:val="0053214F"/>
    <w:rsid w:val="005E7D7D"/>
    <w:rsid w:val="00625395"/>
    <w:rsid w:val="006872FD"/>
    <w:rsid w:val="00703352"/>
    <w:rsid w:val="007C3489"/>
    <w:rsid w:val="007D6CA8"/>
    <w:rsid w:val="008C27DD"/>
    <w:rsid w:val="008F1176"/>
    <w:rsid w:val="0090118E"/>
    <w:rsid w:val="00952795"/>
    <w:rsid w:val="009E7C67"/>
    <w:rsid w:val="00A01C96"/>
    <w:rsid w:val="00A101CD"/>
    <w:rsid w:val="00C46D3C"/>
    <w:rsid w:val="00CD6314"/>
    <w:rsid w:val="00CE2E2A"/>
    <w:rsid w:val="00E4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F6FBEEDF3341F894A27A46F20D8EFF">
    <w:name w:val="A3F6FBEEDF3341F894A27A46F20D8EFF"/>
  </w:style>
  <w:style w:type="paragraph" w:customStyle="1" w:styleId="6E9489695FA94559B08C2A6BD5FA51C0">
    <w:name w:val="6E9489695FA94559B08C2A6BD5FA51C0"/>
  </w:style>
  <w:style w:type="paragraph" w:customStyle="1" w:styleId="787D0FC37329419E896DF1ADC29DF54B">
    <w:name w:val="787D0FC37329419E896DF1ADC29DF54B"/>
  </w:style>
  <w:style w:type="paragraph" w:customStyle="1" w:styleId="7C8E03680850477A914F0DC31731C441">
    <w:name w:val="7C8E03680850477A914F0DC31731C441"/>
  </w:style>
  <w:style w:type="paragraph" w:customStyle="1" w:styleId="25125D3C03F743648356644AC04FCA16">
    <w:name w:val="25125D3C03F743648356644AC04FCA16"/>
  </w:style>
  <w:style w:type="paragraph" w:customStyle="1" w:styleId="8B5C7B6C21474C329B3FF093DED0BAAA">
    <w:name w:val="8B5C7B6C21474C329B3FF093DED0BAAA"/>
  </w:style>
  <w:style w:type="paragraph" w:customStyle="1" w:styleId="5AD645B671B843E0AC41B9710E05D33E">
    <w:name w:val="5AD645B671B843E0AC41B9710E05D33E"/>
  </w:style>
  <w:style w:type="paragraph" w:customStyle="1" w:styleId="4A376DDF151F4FABB610DAE12441A37C">
    <w:name w:val="4A376DDF151F4FABB610DAE12441A37C"/>
  </w:style>
  <w:style w:type="paragraph" w:customStyle="1" w:styleId="1DF08CECE7D8489B8E4A5B5B384B18DE">
    <w:name w:val="1DF08CECE7D8489B8E4A5B5B384B18DE"/>
  </w:style>
  <w:style w:type="paragraph" w:customStyle="1" w:styleId="571940E4129D430490B3B9A215063999">
    <w:name w:val="571940E4129D430490B3B9A215063999"/>
  </w:style>
  <w:style w:type="paragraph" w:customStyle="1" w:styleId="ED36E1201219427EA9BF019030919616">
    <w:name w:val="ED36E1201219427EA9BF019030919616"/>
  </w:style>
  <w:style w:type="paragraph" w:customStyle="1" w:styleId="72A87943732F439F8710D421F9421E55">
    <w:name w:val="72A87943732F439F8710D421F9421E55"/>
  </w:style>
  <w:style w:type="paragraph" w:customStyle="1" w:styleId="55B07A790E454A1DB4C02FE66C634AA0">
    <w:name w:val="55B07A790E454A1DB4C02FE66C634AA0"/>
  </w:style>
  <w:style w:type="paragraph" w:customStyle="1" w:styleId="EE92F1C418D84900861FABC1C6C72E06">
    <w:name w:val="EE92F1C418D84900861FABC1C6C72E06"/>
  </w:style>
  <w:style w:type="paragraph" w:customStyle="1" w:styleId="C1900F3D47F84D1BA8D86F446C283E5C">
    <w:name w:val="C1900F3D47F84D1BA8D86F446C283E5C"/>
  </w:style>
  <w:style w:type="paragraph" w:customStyle="1" w:styleId="619E237BDC8E48E4B39879D1971093DD">
    <w:name w:val="619E237BDC8E48E4B39879D1971093DD"/>
  </w:style>
  <w:style w:type="paragraph" w:customStyle="1" w:styleId="0439D3B955B149CB9B72074D98265638">
    <w:name w:val="0439D3B955B149CB9B72074D98265638"/>
  </w:style>
  <w:style w:type="paragraph" w:customStyle="1" w:styleId="80E396CC45F94AC69E6DFB2754BBF65B">
    <w:name w:val="80E396CC45F94AC69E6DFB2754BBF65B"/>
  </w:style>
  <w:style w:type="paragraph" w:customStyle="1" w:styleId="CB8080F3B1D74E888075011FF938E7A7">
    <w:name w:val="CB8080F3B1D74E888075011FF938E7A7"/>
  </w:style>
  <w:style w:type="paragraph" w:customStyle="1" w:styleId="12E006E433584DE8983D85D665F3C4E7">
    <w:name w:val="12E006E433584DE8983D85D665F3C4E7"/>
  </w:style>
  <w:style w:type="paragraph" w:customStyle="1" w:styleId="C67F0979AF674F9CAB155F85551DA9EA">
    <w:name w:val="C67F0979AF674F9CAB155F85551DA9EA"/>
  </w:style>
  <w:style w:type="paragraph" w:customStyle="1" w:styleId="FECA467252524C278978B3C3A08B8057">
    <w:name w:val="FECA467252524C278978B3C3A08B8057"/>
  </w:style>
  <w:style w:type="paragraph" w:customStyle="1" w:styleId="94B1E9313FDD4717839B7BB64F037CD7">
    <w:name w:val="94B1E9313FDD4717839B7BB64F037CD7"/>
  </w:style>
  <w:style w:type="paragraph" w:customStyle="1" w:styleId="EDBBB7BDC48A4000BD44BF777E0AD2B5">
    <w:name w:val="EDBBB7BDC48A4000BD44BF777E0AD2B5"/>
  </w:style>
  <w:style w:type="paragraph" w:customStyle="1" w:styleId="18E85AB593FA4B15B5FFBF70D418D932">
    <w:name w:val="18E85AB593FA4B15B5FFBF70D418D932"/>
  </w:style>
  <w:style w:type="paragraph" w:customStyle="1" w:styleId="A59D44AC505445C084384C1CBFE337D2">
    <w:name w:val="A59D44AC505445C084384C1CBFE337D2"/>
  </w:style>
  <w:style w:type="paragraph" w:customStyle="1" w:styleId="30FA59EB65BC4EF3A314E44802B87F6D">
    <w:name w:val="30FA59EB65BC4EF3A314E44802B87F6D"/>
  </w:style>
  <w:style w:type="paragraph" w:customStyle="1" w:styleId="8BD7075DCAC64FCE84A4CFA9F8AC3006">
    <w:name w:val="8BD7075DCAC64FCE84A4CFA9F8AC3006"/>
  </w:style>
  <w:style w:type="paragraph" w:customStyle="1" w:styleId="07291DC9074C4632985E8663904748FC">
    <w:name w:val="07291DC9074C4632985E8663904748FC"/>
  </w:style>
  <w:style w:type="paragraph" w:customStyle="1" w:styleId="4CC0F9613539436691B6CA47AA6FDE5E">
    <w:name w:val="4CC0F9613539436691B6CA47AA6FDE5E"/>
  </w:style>
  <w:style w:type="paragraph" w:customStyle="1" w:styleId="B5B962265EE74325B5DB3E70AB8228C8">
    <w:name w:val="B5B962265EE74325B5DB3E70AB8228C8"/>
  </w:style>
  <w:style w:type="paragraph" w:customStyle="1" w:styleId="5895F24FE6214F0B8ED6C3EA01BC453E">
    <w:name w:val="5895F24FE6214F0B8ED6C3EA01BC453E"/>
  </w:style>
  <w:style w:type="paragraph" w:customStyle="1" w:styleId="78FDEC3100CE4575B7BB4082E56EA547">
    <w:name w:val="78FDEC3100CE4575B7BB4082E56EA547"/>
  </w:style>
  <w:style w:type="paragraph" w:customStyle="1" w:styleId="57FCD91117A1433BB760320D8DA31380">
    <w:name w:val="57FCD91117A1433BB760320D8DA31380"/>
    <w:rsid w:val="00CD63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C3589-2314-40E5-84CD-555CB2EC4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43908</TotalTime>
  <Pages>1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Nisarg Shah</dc:creator>
  <cp:keywords/>
  <cp:lastModifiedBy>Nisarg Shah</cp:lastModifiedBy>
  <cp:revision>65</cp:revision>
  <cp:lastPrinted>2019-07-13T17:10:00Z</cp:lastPrinted>
  <dcterms:created xsi:type="dcterms:W3CDTF">2018-09-18T03:19:00Z</dcterms:created>
  <dcterms:modified xsi:type="dcterms:W3CDTF">2019-07-20T23:51:00Z</dcterms:modified>
  <cp:version/>
</cp:coreProperties>
</file>